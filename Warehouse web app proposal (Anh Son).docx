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A3AFC" w14:textId="77777777" w:rsidR="00EC6219" w:rsidRDefault="00EC6219" w:rsidP="00EC6219">
      <w:pPr>
        <w:pStyle w:val="Title"/>
        <w:jc w:val="center"/>
      </w:pPr>
    </w:p>
    <w:p w14:paraId="0865B53C" w14:textId="77777777" w:rsidR="00EC6219" w:rsidRDefault="00EC6219" w:rsidP="00EC6219">
      <w:pPr>
        <w:pStyle w:val="Title"/>
        <w:jc w:val="center"/>
      </w:pPr>
    </w:p>
    <w:p w14:paraId="40E6708D" w14:textId="77777777" w:rsidR="00EC6219" w:rsidRDefault="00EC6219" w:rsidP="00EC6219">
      <w:pPr>
        <w:pStyle w:val="Title"/>
        <w:jc w:val="center"/>
      </w:pPr>
    </w:p>
    <w:p w14:paraId="63789C13" w14:textId="77777777" w:rsidR="00EC6219" w:rsidRDefault="00EC6219" w:rsidP="00EC6219">
      <w:pPr>
        <w:pStyle w:val="Title"/>
        <w:jc w:val="center"/>
      </w:pPr>
    </w:p>
    <w:p w14:paraId="2508705A" w14:textId="4239C01A" w:rsidR="008C01BE" w:rsidRPr="00EC6219" w:rsidRDefault="004A3094" w:rsidP="00EC6219">
      <w:pPr>
        <w:pStyle w:val="Title"/>
        <w:jc w:val="center"/>
        <w:rPr>
          <w:sz w:val="48"/>
        </w:rPr>
      </w:pPr>
      <w:r>
        <w:rPr>
          <w:sz w:val="48"/>
        </w:rPr>
        <w:t>WEB</w:t>
      </w:r>
      <w:r w:rsidR="00393875" w:rsidRPr="00EC6219">
        <w:rPr>
          <w:sz w:val="48"/>
        </w:rPr>
        <w:t xml:space="preserve"> app </w:t>
      </w:r>
      <w:r w:rsidR="008C01BE" w:rsidRPr="00EC6219">
        <w:rPr>
          <w:sz w:val="48"/>
        </w:rPr>
        <w:t>proposal</w:t>
      </w:r>
    </w:p>
    <w:sdt>
      <w:sdtPr>
        <w:rPr>
          <w:sz w:val="32"/>
        </w:rPr>
        <w:alias w:val="Subtitle"/>
        <w:tag w:val="Subtitle"/>
        <w:id w:val="441245404"/>
        <w:placeholder>
          <w:docPart w:val="78C4F3FE2D25E244AEC096965A90D2A6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15:appearance w15:val="hidden"/>
        <w:text w:multiLine="1"/>
      </w:sdtPr>
      <w:sdtEndPr/>
      <w:sdtContent>
        <w:p w14:paraId="4FCAF24E" w14:textId="332366CD" w:rsidR="005A718F" w:rsidRDefault="004A3094" w:rsidP="00EC6219">
          <w:pPr>
            <w:pStyle w:val="Subtitle"/>
            <w:jc w:val="center"/>
          </w:pPr>
          <w:r>
            <w:rPr>
              <w:sz w:val="32"/>
            </w:rPr>
            <w:t>Warehouse System</w:t>
          </w:r>
        </w:p>
      </w:sdtContent>
    </w:sdt>
    <w:p w14:paraId="37BE6A5C" w14:textId="77777777" w:rsidR="005A718F" w:rsidRPr="004A3094" w:rsidRDefault="005A718F">
      <w:pPr>
        <w:rPr>
          <w:lang w:val="vi-VN"/>
        </w:rPr>
      </w:pPr>
    </w:p>
    <w:p w14:paraId="1F0324F7" w14:textId="77777777" w:rsidR="00EC6219" w:rsidRDefault="00EC6219"/>
    <w:p w14:paraId="56ADCD87" w14:textId="77777777" w:rsidR="004F5852" w:rsidRDefault="004F5852">
      <w:r>
        <w:t>By:</w:t>
      </w:r>
    </w:p>
    <w:p w14:paraId="64B29DEA" w14:textId="77777777" w:rsidR="004F5852" w:rsidRDefault="004F5852">
      <w:r>
        <w:t xml:space="preserve">Mr. </w:t>
      </w:r>
      <w:proofErr w:type="spellStart"/>
      <w:r>
        <w:t>Lê</w:t>
      </w:r>
      <w:proofErr w:type="spellEnd"/>
      <w:r>
        <w:t xml:space="preserve"> Quang Minh Anh</w:t>
      </w:r>
    </w:p>
    <w:p w14:paraId="33610D19" w14:textId="77777777" w:rsidR="004F5852" w:rsidRDefault="004F5852">
      <w:r>
        <w:t>Co-founder and CTO of Fixie Corp.</w:t>
      </w:r>
    </w:p>
    <w:p w14:paraId="2D4051EC" w14:textId="77777777" w:rsidR="004F5852" w:rsidRDefault="004F5852">
      <w:r>
        <w:rPr>
          <w:lang w:val="vi-VN"/>
        </w:rPr>
        <w:t>Contact Info</w:t>
      </w:r>
      <w:r>
        <w:t>:</w:t>
      </w:r>
    </w:p>
    <w:p w14:paraId="17939C69" w14:textId="77777777" w:rsidR="004F5852" w:rsidRDefault="004F5852">
      <w:pPr>
        <w:rPr>
          <w:lang w:val="vi-VN"/>
        </w:rPr>
      </w:pPr>
      <w:r>
        <w:rPr>
          <w:lang w:val="vi-VN"/>
        </w:rPr>
        <w:t xml:space="preserve">Email: </w:t>
      </w:r>
      <w:r w:rsidR="00754300">
        <w:fldChar w:fldCharType="begin"/>
      </w:r>
      <w:r w:rsidR="00754300">
        <w:instrText xml:space="preserve"> HYPERLINK "mailto:lequangminhanh@fixiecorp.com" </w:instrText>
      </w:r>
      <w:r w:rsidR="00754300">
        <w:fldChar w:fldCharType="separate"/>
      </w:r>
      <w:r w:rsidRPr="00D5459B">
        <w:rPr>
          <w:rStyle w:val="Hyperlink"/>
          <w:lang w:val="vi-VN"/>
        </w:rPr>
        <w:t>lequangminhanh@fixi</w:t>
      </w:r>
      <w:r w:rsidRPr="00D5459B">
        <w:rPr>
          <w:rStyle w:val="Hyperlink"/>
          <w:lang w:val="vi-VN"/>
        </w:rPr>
        <w:t>e</w:t>
      </w:r>
      <w:r w:rsidRPr="00D5459B">
        <w:rPr>
          <w:rStyle w:val="Hyperlink"/>
          <w:lang w:val="vi-VN"/>
        </w:rPr>
        <w:t>corp.com</w:t>
      </w:r>
      <w:r w:rsidR="00754300">
        <w:rPr>
          <w:rStyle w:val="Hyperlink"/>
          <w:lang w:val="vi-VN"/>
        </w:rPr>
        <w:fldChar w:fldCharType="end"/>
      </w:r>
    </w:p>
    <w:p w14:paraId="14E41B2C" w14:textId="77777777" w:rsidR="004F5852" w:rsidRDefault="004F5852">
      <w:pPr>
        <w:rPr>
          <w:lang w:val="vi-VN"/>
        </w:rPr>
      </w:pPr>
      <w:r>
        <w:rPr>
          <w:lang w:val="vi-VN"/>
        </w:rPr>
        <w:t>Phone: +84 938 324 901</w:t>
      </w:r>
    </w:p>
    <w:p w14:paraId="0DF33537" w14:textId="77777777" w:rsidR="004F5852" w:rsidRPr="004F5852" w:rsidRDefault="004F5852">
      <w:pPr>
        <w:rPr>
          <w:lang w:val="vi-VN"/>
        </w:rPr>
      </w:pPr>
    </w:p>
    <w:p w14:paraId="464D245F" w14:textId="77777777" w:rsidR="00EC6219" w:rsidRPr="00EC6219" w:rsidRDefault="00EC6219">
      <w:r w:rsidRPr="00EC6219">
        <w:t>Prepared for:</w:t>
      </w:r>
    </w:p>
    <w:p w14:paraId="18791C7E" w14:textId="3BF8B8AA" w:rsidR="00EC6219" w:rsidRDefault="00EC6219">
      <w:r w:rsidRPr="00EC6219">
        <w:t xml:space="preserve">Mr. </w:t>
      </w:r>
      <w:proofErr w:type="spellStart"/>
      <w:r w:rsidR="004A3094">
        <w:t>Sơn</w:t>
      </w:r>
      <w:proofErr w:type="spellEnd"/>
    </w:p>
    <w:p w14:paraId="4FD134BD" w14:textId="34AABF5A" w:rsidR="004A3094" w:rsidRDefault="004A3094">
      <w:pPr>
        <w:rPr>
          <w:rFonts w:ascii="Helvetica Neue" w:hAnsi="Helvetica Neue" w:cs="Helvetica Neue"/>
          <w:color w:val="000000"/>
          <w:spacing w:val="0"/>
          <w:szCs w:val="24"/>
        </w:rPr>
      </w:pPr>
      <w:hyperlink r:id="rId8" w:history="1">
        <w:r w:rsidRPr="00C4019C">
          <w:rPr>
            <w:rStyle w:val="Hyperlink"/>
            <w:rFonts w:ascii="Helvetica Neue" w:hAnsi="Helvetica Neue" w:cs="Helvetica Neue"/>
            <w:spacing w:val="0"/>
            <w:szCs w:val="24"/>
          </w:rPr>
          <w:t>nhoangson@hcmiu.edu.vn</w:t>
        </w:r>
      </w:hyperlink>
    </w:p>
    <w:p w14:paraId="32EA18C7" w14:textId="77777777" w:rsidR="004A3094" w:rsidRPr="00EC6219" w:rsidRDefault="004A3094"/>
    <w:p w14:paraId="2B7EB9C4" w14:textId="77777777" w:rsidR="004F5852" w:rsidRPr="00EC6219" w:rsidRDefault="004F5852">
      <w:pPr>
        <w:sectPr w:rsidR="004F5852" w:rsidRPr="00EC6219" w:rsidSect="005A718F">
          <w:footerReference w:type="default" r:id="rId9"/>
          <w:footerReference w:type="first" r:id="rId10"/>
          <w:pgSz w:w="12240" w:h="15840"/>
          <w:pgMar w:top="965" w:right="1800" w:bottom="1440" w:left="965" w:header="576" w:footer="965" w:gutter="0"/>
          <w:cols w:space="720"/>
          <w:docGrid w:linePitch="360"/>
        </w:sectPr>
      </w:pPr>
    </w:p>
    <w:p w14:paraId="37A969D9" w14:textId="77777777" w:rsidR="008C2FF3" w:rsidRPr="008B724C" w:rsidRDefault="003411D5" w:rsidP="00F23552">
      <w:pPr>
        <w:pStyle w:val="Heading2"/>
      </w:pPr>
      <w:r>
        <w:lastRenderedPageBreak/>
        <w:t>Introduction</w:t>
      </w:r>
    </w:p>
    <w:p w14:paraId="794E74E8" w14:textId="77777777" w:rsidR="008C2FF3" w:rsidRDefault="008C2FF3" w:rsidP="00F23552">
      <w:pPr>
        <w:rPr>
          <w:rFonts w:ascii="Arial" w:eastAsia="Times New Roman" w:hAnsi="Arial" w:cs="Arial"/>
          <w:spacing w:val="0"/>
          <w:szCs w:val="24"/>
        </w:rPr>
      </w:pPr>
    </w:p>
    <w:p w14:paraId="51E7E8A2" w14:textId="78A18E02" w:rsidR="008C2FF3" w:rsidRPr="00324F5E" w:rsidRDefault="008C2FF3" w:rsidP="00F23552">
      <w:pPr>
        <w:rPr>
          <w:rFonts w:ascii="Arial" w:eastAsia="Times New Roman" w:hAnsi="Arial" w:cs="Arial"/>
          <w:spacing w:val="0"/>
          <w:szCs w:val="24"/>
        </w:rPr>
      </w:pPr>
      <w:r w:rsidRPr="00324F5E">
        <w:rPr>
          <w:rFonts w:ascii="Arial" w:eastAsia="Times New Roman" w:hAnsi="Arial" w:cs="Arial"/>
          <w:spacing w:val="0"/>
          <w:szCs w:val="24"/>
        </w:rPr>
        <w:t xml:space="preserve">First of all, I want to thank you for taking the time to discuss your need for a </w:t>
      </w:r>
      <w:r w:rsidR="004A3094">
        <w:rPr>
          <w:rFonts w:ascii="Arial" w:eastAsia="Times New Roman" w:hAnsi="Arial" w:cs="Arial"/>
          <w:spacing w:val="0"/>
          <w:szCs w:val="24"/>
        </w:rPr>
        <w:t xml:space="preserve">warehouse web </w:t>
      </w:r>
      <w:r w:rsidRPr="00324F5E">
        <w:rPr>
          <w:rFonts w:ascii="Arial" w:eastAsia="Times New Roman" w:hAnsi="Arial" w:cs="Arial"/>
          <w:spacing w:val="0"/>
          <w:szCs w:val="24"/>
        </w:rPr>
        <w:t xml:space="preserve">app. </w:t>
      </w:r>
    </w:p>
    <w:p w14:paraId="48D46E89" w14:textId="0BE6CA5F" w:rsidR="00E01BF2" w:rsidRPr="00324F5E" w:rsidRDefault="00681827" w:rsidP="00F23552">
      <w:pPr>
        <w:rPr>
          <w:rFonts w:ascii="Arial" w:eastAsia="Times New Roman" w:hAnsi="Arial" w:cs="Arial"/>
          <w:spacing w:val="0"/>
          <w:szCs w:val="24"/>
        </w:rPr>
      </w:pPr>
      <w:r>
        <w:rPr>
          <w:rFonts w:ascii="Arial" w:eastAsia="Times New Roman" w:hAnsi="Arial" w:cs="Arial"/>
          <w:spacing w:val="0"/>
          <w:szCs w:val="24"/>
        </w:rPr>
        <w:t>Logistic-service web</w:t>
      </w:r>
      <w:r w:rsidR="00F23552" w:rsidRPr="00324F5E">
        <w:rPr>
          <w:rFonts w:ascii="Arial" w:eastAsia="Times New Roman" w:hAnsi="Arial" w:cs="Arial"/>
          <w:spacing w:val="0"/>
          <w:szCs w:val="24"/>
        </w:rPr>
        <w:t xml:space="preserve"> app</w:t>
      </w:r>
      <w:r>
        <w:rPr>
          <w:rFonts w:ascii="Arial" w:eastAsia="Times New Roman" w:hAnsi="Arial" w:cs="Arial"/>
          <w:spacing w:val="0"/>
          <w:szCs w:val="24"/>
        </w:rPr>
        <w:t>lication</w:t>
      </w:r>
      <w:r w:rsidR="00F23552" w:rsidRPr="00324F5E">
        <w:rPr>
          <w:rFonts w:ascii="Arial" w:eastAsia="Times New Roman" w:hAnsi="Arial" w:cs="Arial"/>
          <w:spacing w:val="0"/>
          <w:szCs w:val="24"/>
        </w:rPr>
        <w:t xml:space="preserve"> development is serious business. It takes time and patience to create something that works and is free of bugs and other issues.</w:t>
      </w:r>
      <w:r w:rsidR="00E01BF2">
        <w:rPr>
          <w:rFonts w:ascii="Arial" w:eastAsia="Times New Roman" w:hAnsi="Arial" w:cs="Arial"/>
          <w:spacing w:val="0"/>
          <w:szCs w:val="24"/>
        </w:rPr>
        <w:t xml:space="preserve"> The following proposal will include a summary of the process in my </w:t>
      </w:r>
      <w:r>
        <w:rPr>
          <w:rFonts w:ascii="Arial" w:eastAsia="Times New Roman" w:hAnsi="Arial" w:cs="Arial"/>
          <w:spacing w:val="0"/>
          <w:szCs w:val="24"/>
        </w:rPr>
        <w:t>Web</w:t>
      </w:r>
      <w:r w:rsidR="00E01BF2" w:rsidRPr="00E01BF2">
        <w:rPr>
          <w:rFonts w:ascii="Arial" w:eastAsia="Times New Roman" w:hAnsi="Arial" w:cs="Arial"/>
          <w:spacing w:val="0"/>
          <w:szCs w:val="24"/>
        </w:rPr>
        <w:t xml:space="preserve"> Application Planning and Development</w:t>
      </w:r>
      <w:r w:rsidR="00E01BF2">
        <w:rPr>
          <w:rFonts w:ascii="Arial" w:eastAsia="Times New Roman" w:hAnsi="Arial" w:cs="Arial"/>
          <w:spacing w:val="0"/>
          <w:szCs w:val="24"/>
        </w:rPr>
        <w:t xml:space="preserve"> service.</w:t>
      </w:r>
    </w:p>
    <w:p w14:paraId="18A155E3" w14:textId="64E6076B" w:rsidR="00324F5E" w:rsidRDefault="00324F5E" w:rsidP="00324F5E">
      <w:pPr>
        <w:rPr>
          <w:rFonts w:ascii="Arial" w:hAnsi="Arial" w:cs="Arial"/>
          <w:szCs w:val="24"/>
        </w:rPr>
      </w:pPr>
      <w:r w:rsidRPr="00324F5E">
        <w:rPr>
          <w:rFonts w:ascii="Arial" w:hAnsi="Arial" w:cs="Arial"/>
          <w:szCs w:val="24"/>
        </w:rPr>
        <w:t xml:space="preserve">Feel free to comment with any questions or concerns once you’ve had a chance to review this proposal. Once you’re ready to move forward with development of your custom </w:t>
      </w:r>
      <w:r w:rsidR="00681827">
        <w:rPr>
          <w:rFonts w:ascii="Arial" w:hAnsi="Arial" w:cs="Arial"/>
          <w:szCs w:val="24"/>
        </w:rPr>
        <w:t>Web</w:t>
      </w:r>
      <w:r w:rsidRPr="00324F5E">
        <w:rPr>
          <w:rFonts w:ascii="Arial" w:hAnsi="Arial" w:cs="Arial"/>
          <w:szCs w:val="24"/>
        </w:rPr>
        <w:t xml:space="preserve"> application</w:t>
      </w:r>
      <w:r w:rsidR="00E01BF2">
        <w:rPr>
          <w:rFonts w:ascii="Arial" w:hAnsi="Arial" w:cs="Arial"/>
          <w:szCs w:val="24"/>
        </w:rPr>
        <w:t>, simply let me know</w:t>
      </w:r>
      <w:r w:rsidR="009810E3">
        <w:rPr>
          <w:rFonts w:ascii="Arial" w:hAnsi="Arial" w:cs="Arial"/>
          <w:szCs w:val="24"/>
        </w:rPr>
        <w:t xml:space="preserve"> and we will start the development process</w:t>
      </w:r>
      <w:r w:rsidR="00E01BF2">
        <w:rPr>
          <w:rFonts w:ascii="Arial" w:hAnsi="Arial" w:cs="Arial"/>
          <w:szCs w:val="24"/>
        </w:rPr>
        <w:t>.</w:t>
      </w:r>
    </w:p>
    <w:p w14:paraId="0068B053" w14:textId="77777777" w:rsidR="00E01BF2" w:rsidRDefault="00E01BF2" w:rsidP="00E01BF2">
      <w:pPr>
        <w:pStyle w:val="Normal1"/>
        <w:rPr>
          <w:lang w:val="en-US"/>
        </w:rPr>
      </w:pPr>
    </w:p>
    <w:p w14:paraId="6E1744E7" w14:textId="77777777" w:rsidR="007374E6" w:rsidRDefault="007374E6">
      <w:pPr>
        <w:rPr>
          <w:rFonts w:asciiTheme="majorHAnsi" w:eastAsia="Times New Roman" w:hAnsiTheme="majorHAnsi" w:cs="Times New Roman"/>
          <w:color w:val="000000" w:themeColor="text1"/>
          <w:sz w:val="32"/>
          <w:szCs w:val="24"/>
        </w:rPr>
      </w:pPr>
      <w:r>
        <w:rPr>
          <w:color w:val="000000" w:themeColor="text1"/>
        </w:rPr>
        <w:br w:type="page"/>
      </w:r>
    </w:p>
    <w:p w14:paraId="4B40FEDF" w14:textId="31E660AB" w:rsidR="00E01BF2" w:rsidRDefault="001B5880" w:rsidP="00040B6F">
      <w:pPr>
        <w:pStyle w:val="Heading1"/>
        <w:jc w:val="left"/>
        <w:rPr>
          <w:color w:val="000000" w:themeColor="text1"/>
        </w:rPr>
      </w:pPr>
      <w:r>
        <w:rPr>
          <w:color w:val="000000" w:themeColor="text1"/>
        </w:rPr>
        <w:lastRenderedPageBreak/>
        <w:t>Project Description</w:t>
      </w:r>
    </w:p>
    <w:p w14:paraId="177E9CFD" w14:textId="77777777" w:rsidR="00AA09A9" w:rsidRDefault="00AA09A9" w:rsidP="00AA09A9"/>
    <w:p w14:paraId="6F594DF4" w14:textId="77777777" w:rsidR="00AA09A9" w:rsidRDefault="00AA09A9" w:rsidP="00AA09A9">
      <w:r>
        <w:t>The following services will be included in the development process.</w:t>
      </w:r>
    </w:p>
    <w:p w14:paraId="501084BF" w14:textId="77777777" w:rsidR="00AA09A9" w:rsidRDefault="00AA09A9" w:rsidP="00AA09A9">
      <w:r>
        <w:t>•</w:t>
      </w:r>
      <w:r>
        <w:tab/>
      </w:r>
      <w:r w:rsidRPr="00991E2B">
        <w:rPr>
          <w:b/>
        </w:rPr>
        <w:t>Planning</w:t>
      </w:r>
    </w:p>
    <w:p w14:paraId="24C17E03" w14:textId="77777777" w:rsidR="009B501E" w:rsidRDefault="009B501E" w:rsidP="00AA09A9">
      <w:r>
        <w:t xml:space="preserve">This including </w:t>
      </w:r>
      <w:r w:rsidR="00EA2FD7">
        <w:t xml:space="preserve">researching about audience engagement, framework </w:t>
      </w:r>
      <w:r w:rsidR="00EA2FD7" w:rsidRPr="00EA2FD7">
        <w:t xml:space="preserve">compatibility, </w:t>
      </w:r>
      <w:r w:rsidR="00EA2FD7">
        <w:t>application journey map and user cases. These</w:t>
      </w:r>
      <w:r w:rsidR="00EA2FD7" w:rsidRPr="00EA2FD7">
        <w:t xml:space="preserve"> are </w:t>
      </w:r>
      <w:r w:rsidR="00EA2FD7">
        <w:t xml:space="preserve">the </w:t>
      </w:r>
      <w:r w:rsidR="00EA2FD7" w:rsidRPr="00EA2FD7">
        <w:t>key</w:t>
      </w:r>
      <w:r w:rsidR="00EA2FD7">
        <w:t>s</w:t>
      </w:r>
      <w:r w:rsidR="00EA2FD7" w:rsidRPr="00EA2FD7">
        <w:t xml:space="preserve"> in app development</w:t>
      </w:r>
    </w:p>
    <w:p w14:paraId="2E0BFEC6" w14:textId="77777777" w:rsidR="00AA09A9" w:rsidRDefault="00AA09A9" w:rsidP="00AA09A9">
      <w:r>
        <w:t>•</w:t>
      </w:r>
      <w:r>
        <w:tab/>
      </w:r>
      <w:r w:rsidRPr="00991E2B">
        <w:rPr>
          <w:b/>
        </w:rPr>
        <w:t>Design</w:t>
      </w:r>
    </w:p>
    <w:p w14:paraId="70C14BF7" w14:textId="153952E4" w:rsidR="004F4194" w:rsidRDefault="00EA2FD7" w:rsidP="00991E2B">
      <w:pPr>
        <w:rPr>
          <w:rFonts w:eastAsia="Times New Roman"/>
        </w:rPr>
      </w:pPr>
      <w:r>
        <w:t xml:space="preserve">This process consists of designing visual prototype for the application. Creating </w:t>
      </w:r>
      <w:r>
        <w:rPr>
          <w:rFonts w:eastAsia="Times New Roman"/>
        </w:rPr>
        <w:t>User Ex</w:t>
      </w:r>
      <w:r w:rsidR="00991E2B">
        <w:rPr>
          <w:rFonts w:eastAsia="Times New Roman"/>
        </w:rPr>
        <w:t>perience and User Interface</w:t>
      </w:r>
      <w:r>
        <w:rPr>
          <w:rFonts w:eastAsia="Times New Roman"/>
        </w:rPr>
        <w:t xml:space="preserve"> (UX and UI)</w:t>
      </w:r>
      <w:r w:rsidR="00991E2B">
        <w:rPr>
          <w:rFonts w:eastAsia="Times New Roman"/>
        </w:rPr>
        <w:t>, Wireframes (structural core of the app), and class structure of the application’s f</w:t>
      </w:r>
      <w:r w:rsidR="00991E2B" w:rsidRPr="00991E2B">
        <w:rPr>
          <w:rFonts w:eastAsia="Times New Roman"/>
        </w:rPr>
        <w:t>unctionality</w:t>
      </w:r>
      <w:r w:rsidR="00991E2B">
        <w:rPr>
          <w:rFonts w:eastAsia="Times New Roman"/>
        </w:rPr>
        <w:t>.</w:t>
      </w:r>
      <w:r w:rsidR="004F4194">
        <w:rPr>
          <w:rFonts w:eastAsia="Times New Roman"/>
        </w:rPr>
        <w:t xml:space="preserve"> Please kindly provide us with any content you already have in mind for the design (color schema, logo, </w:t>
      </w:r>
      <w:proofErr w:type="gramStart"/>
      <w:r w:rsidR="004F4194">
        <w:rPr>
          <w:rFonts w:eastAsia="Times New Roman"/>
        </w:rPr>
        <w:t>layout,…</w:t>
      </w:r>
      <w:proofErr w:type="gramEnd"/>
      <w:r w:rsidR="004F4194">
        <w:rPr>
          <w:rFonts w:eastAsia="Times New Roman"/>
        </w:rPr>
        <w:t>)</w:t>
      </w:r>
    </w:p>
    <w:p w14:paraId="57CD8D20" w14:textId="428C2377" w:rsidR="007374E6" w:rsidRDefault="007374E6" w:rsidP="00991E2B">
      <w:pPr>
        <w:rPr>
          <w:rFonts w:eastAsia="Times New Roman"/>
        </w:rPr>
      </w:pPr>
      <w:r>
        <w:rPr>
          <w:rFonts w:eastAsia="Times New Roman"/>
        </w:rPr>
        <w:t xml:space="preserve"> When we agree on the design, the implementation of the application will begin. </w:t>
      </w:r>
    </w:p>
    <w:p w14:paraId="281CBA7E" w14:textId="6ECEF92F" w:rsidR="007374E6" w:rsidRDefault="007374E6" w:rsidP="00991E2B">
      <w:pPr>
        <w:rPr>
          <w:rFonts w:eastAsia="Times New Roman"/>
        </w:rPr>
      </w:pPr>
      <w:r w:rsidRPr="007374E6">
        <w:rPr>
          <w:rFonts w:eastAsia="Times New Roman"/>
          <w:noProof/>
        </w:rPr>
        <w:drawing>
          <wp:inline distT="0" distB="0" distL="0" distR="0" wp14:anchorId="153A6B00" wp14:editId="7BF6BCE2">
            <wp:extent cx="5486400" cy="3600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3FDE" w14:textId="59EB2FF5" w:rsidR="007374E6" w:rsidRPr="00991E2B" w:rsidRDefault="007374E6" w:rsidP="007374E6">
      <w:pPr>
        <w:jc w:val="center"/>
        <w:rPr>
          <w:rFonts w:eastAsia="Times New Roman"/>
        </w:rPr>
      </w:pPr>
      <w:r>
        <w:rPr>
          <w:rFonts w:eastAsia="Times New Roman"/>
        </w:rPr>
        <w:t>A sample of UX and UI prototype design.</w:t>
      </w:r>
    </w:p>
    <w:p w14:paraId="4CDDDB27" w14:textId="65C3DD26" w:rsidR="00AA09A9" w:rsidRDefault="00EA2FD7" w:rsidP="00EA2FD7">
      <w:pPr>
        <w:rPr>
          <w:b/>
        </w:rPr>
      </w:pPr>
      <w:r>
        <w:lastRenderedPageBreak/>
        <w:t xml:space="preserve"> </w:t>
      </w:r>
      <w:r w:rsidR="00AA09A9">
        <w:t>•</w:t>
      </w:r>
      <w:r w:rsidR="00AA09A9">
        <w:tab/>
      </w:r>
      <w:r w:rsidR="00681827">
        <w:rPr>
          <w:b/>
        </w:rPr>
        <w:t>Web</w:t>
      </w:r>
      <w:r w:rsidR="00AA09A9" w:rsidRPr="00991E2B">
        <w:rPr>
          <w:b/>
        </w:rPr>
        <w:t xml:space="preserve"> App Development</w:t>
      </w:r>
    </w:p>
    <w:p w14:paraId="1D0DAD29" w14:textId="77777777" w:rsidR="009E1726" w:rsidRDefault="005E3F2D" w:rsidP="00EA2FD7">
      <w:r>
        <w:t xml:space="preserve">After the process of planning and designing the application prototype. We will focus on developing the </w:t>
      </w:r>
      <w:r w:rsidR="00681827">
        <w:t>web</w:t>
      </w:r>
      <w:r>
        <w:t xml:space="preserve"> application. This process is the most vital and will be extremely careful.</w:t>
      </w:r>
      <w:r w:rsidR="003B37C8">
        <w:t xml:space="preserve"> </w:t>
      </w:r>
    </w:p>
    <w:p w14:paraId="1F8F2F6B" w14:textId="72ED9675" w:rsidR="009E1726" w:rsidRDefault="009E1726" w:rsidP="00EA2FD7">
      <w:r>
        <w:t>For the FrontPage, it will be a simple static HTML page linked with PHP database, showing price range and product information.</w:t>
      </w:r>
    </w:p>
    <w:p w14:paraId="3D2DC4FF" w14:textId="77777777" w:rsidR="009E1726" w:rsidRDefault="003B37C8" w:rsidP="00EA2FD7">
      <w:r>
        <w:t>The frameworks we use for the app wi</w:t>
      </w:r>
      <w:r w:rsidR="00681827">
        <w:t>ll be based on PHP Backend interaction</w:t>
      </w:r>
      <w:r>
        <w:t xml:space="preserve">. </w:t>
      </w:r>
    </w:p>
    <w:p w14:paraId="698726EC" w14:textId="00ED0CFF" w:rsidR="009E1726" w:rsidRDefault="009E1726" w:rsidP="00EA2FD7">
      <w:r>
        <w:t>The specific information about the Dashboard of user is included below.</w:t>
      </w:r>
    </w:p>
    <w:p w14:paraId="2036EDAE" w14:textId="1FEB43A7" w:rsidR="00991E2B" w:rsidRPr="005E3F2D" w:rsidRDefault="003B37C8" w:rsidP="00EA2FD7">
      <w:r>
        <w:t xml:space="preserve">Also, </w:t>
      </w:r>
      <w:r w:rsidR="00681827">
        <w:t xml:space="preserve">Industry-level algorithm </w:t>
      </w:r>
      <w:r w:rsidRPr="003B37C8">
        <w:t xml:space="preserve">processing on </w:t>
      </w:r>
      <w:r w:rsidR="00681827">
        <w:t>the web</w:t>
      </w:r>
      <w:r w:rsidRPr="003B37C8">
        <w:t xml:space="preserve"> is often a difficult task. </w:t>
      </w:r>
      <w:r w:rsidR="00681827">
        <w:t>We will deploy python scripting in the server to handle these unique algorithms</w:t>
      </w:r>
      <w:r>
        <w:t xml:space="preserve">. </w:t>
      </w:r>
    </w:p>
    <w:p w14:paraId="762D43B4" w14:textId="77777777" w:rsidR="00AA09A9" w:rsidRDefault="00AA09A9" w:rsidP="00AA09A9">
      <w:pPr>
        <w:rPr>
          <w:b/>
        </w:rPr>
      </w:pPr>
      <w:r>
        <w:t>•</w:t>
      </w:r>
      <w:r>
        <w:tab/>
      </w:r>
      <w:r w:rsidRPr="00991E2B">
        <w:rPr>
          <w:b/>
        </w:rPr>
        <w:t>Server Construction</w:t>
      </w:r>
    </w:p>
    <w:p w14:paraId="43A6A3B7" w14:textId="24E9166A" w:rsidR="001B5880" w:rsidRPr="001B5880" w:rsidRDefault="001B5880" w:rsidP="00AA09A9">
      <w:r>
        <w:t>I don’t have muc</w:t>
      </w:r>
      <w:r w:rsidR="009E1726">
        <w:t>h briefing about the server yet, so here is the best recommendation based on the requirement of the server (Fast connection for 500 users a year, Limit Downtime, Local-based service to avoid AAG cable problems)</w:t>
      </w:r>
      <w:r>
        <w:t xml:space="preserve"> I will be using </w:t>
      </w:r>
      <w:r w:rsidR="009E1726">
        <w:t xml:space="preserve">CMC Telecom for the cloud server </w:t>
      </w:r>
      <w:r>
        <w:t>and I will write the API myself. Please provide me details on how</w:t>
      </w:r>
      <w:r w:rsidR="009E1726">
        <w:t xml:space="preserve"> specific</w:t>
      </w:r>
      <w:r>
        <w:t xml:space="preserve"> you want to construct the server or should you need further discussion in this matter. </w:t>
      </w:r>
    </w:p>
    <w:p w14:paraId="418B36BE" w14:textId="501FA844" w:rsidR="00AA09A9" w:rsidRDefault="00AA09A9" w:rsidP="00AA09A9">
      <w:r>
        <w:t>•</w:t>
      </w:r>
      <w:r>
        <w:tab/>
      </w:r>
      <w:r w:rsidR="009E1726">
        <w:rPr>
          <w:b/>
        </w:rPr>
        <w:t>User Dashboard</w:t>
      </w:r>
      <w:r w:rsidRPr="00991E2B">
        <w:rPr>
          <w:b/>
        </w:rPr>
        <w:t xml:space="preserve"> Page </w:t>
      </w:r>
    </w:p>
    <w:p w14:paraId="14BFF5A9" w14:textId="2590B2AA" w:rsidR="00AA09A9" w:rsidRDefault="001B5880" w:rsidP="00AA09A9">
      <w:r>
        <w:t>According to my hypothesis. The admin page is a web page</w:t>
      </w:r>
      <w:r w:rsidR="009E1726">
        <w:t xml:space="preserve"> for user</w:t>
      </w:r>
      <w:r>
        <w:t xml:space="preserve"> with full control of the flow of the </w:t>
      </w:r>
      <w:r w:rsidR="009E1726">
        <w:t xml:space="preserve">product </w:t>
      </w:r>
      <w:r>
        <w:t>in the application.</w:t>
      </w:r>
      <w:r w:rsidR="00280160">
        <w:t xml:space="preserve"> Also, a function to </w:t>
      </w:r>
      <w:r w:rsidR="009E1726">
        <w:t>import</w:t>
      </w:r>
      <w:r w:rsidR="00280160">
        <w:t xml:space="preserve"> and </w:t>
      </w:r>
      <w:r w:rsidR="009E1726">
        <w:t>export</w:t>
      </w:r>
      <w:r w:rsidR="00280160">
        <w:t xml:space="preserve"> </w:t>
      </w:r>
      <w:r w:rsidR="009E1726">
        <w:t xml:space="preserve">shipment from and to </w:t>
      </w:r>
      <w:r w:rsidR="00280160">
        <w:t xml:space="preserve">the </w:t>
      </w:r>
      <w:r w:rsidR="009E1726">
        <w:t>dashboard</w:t>
      </w:r>
      <w:r w:rsidR="00280160">
        <w:t>.</w:t>
      </w:r>
      <w:r w:rsidR="009E1726">
        <w:t xml:space="preserve"> </w:t>
      </w:r>
      <w:r w:rsidR="00DE16D9">
        <w:t xml:space="preserve">The drag-n-drop canvas for drawing the warehouse will be implemented by a custom-made JavaScript Library. </w:t>
      </w:r>
      <w:r w:rsidR="009E1726">
        <w:t>The path-finding function will be handled by the Python scripting in the backend of the application.</w:t>
      </w:r>
      <w:r w:rsidR="00280160">
        <w:t xml:space="preserve"> Please provide me with any more functions you want the </w:t>
      </w:r>
      <w:r w:rsidR="00DE16D9">
        <w:t>dashboard page to manage (Users interaction</w:t>
      </w:r>
      <w:r w:rsidR="00280160">
        <w:t xml:space="preserve">, </w:t>
      </w:r>
      <w:proofErr w:type="spellStart"/>
      <w:r w:rsidR="00280160">
        <w:t>etc</w:t>
      </w:r>
      <w:proofErr w:type="spellEnd"/>
      <w:r w:rsidR="00280160">
        <w:t>…)</w:t>
      </w:r>
    </w:p>
    <w:p w14:paraId="4CDE17DA" w14:textId="77777777" w:rsidR="00280160" w:rsidRDefault="00280160" w:rsidP="00AA09A9"/>
    <w:p w14:paraId="35D17886" w14:textId="77777777" w:rsidR="004F4194" w:rsidRDefault="004F4194" w:rsidP="00AA09A9"/>
    <w:p w14:paraId="400986D2" w14:textId="77777777" w:rsidR="004F4194" w:rsidRDefault="004F4194" w:rsidP="00AA09A9"/>
    <w:p w14:paraId="4885ED79" w14:textId="77777777" w:rsidR="004F4194" w:rsidRDefault="004F4194" w:rsidP="00AA09A9"/>
    <w:p w14:paraId="54F403DC" w14:textId="77777777" w:rsidR="004F4194" w:rsidRDefault="004F4194" w:rsidP="00AA09A9"/>
    <w:p w14:paraId="30450503" w14:textId="77777777" w:rsidR="004F4194" w:rsidRDefault="004F4194" w:rsidP="00AA09A9"/>
    <w:p w14:paraId="62DE01C1" w14:textId="77777777" w:rsidR="004F4194" w:rsidRDefault="004F4194" w:rsidP="00AA09A9"/>
    <w:p w14:paraId="79F635C2" w14:textId="77777777" w:rsidR="004F4194" w:rsidRDefault="004F4194" w:rsidP="00AA09A9"/>
    <w:p w14:paraId="75793BD9" w14:textId="77777777" w:rsidR="004F4194" w:rsidRDefault="004F4194" w:rsidP="00AA09A9"/>
    <w:p w14:paraId="46F9F515" w14:textId="77777777" w:rsidR="004F4194" w:rsidRDefault="004F4194" w:rsidP="00AA09A9"/>
    <w:p w14:paraId="7E3C0D34" w14:textId="77777777" w:rsidR="004F4194" w:rsidRDefault="004F4194" w:rsidP="00AA09A9"/>
    <w:p w14:paraId="34B98193" w14:textId="6A8FC245" w:rsidR="00280160" w:rsidRPr="00AA09A9" w:rsidRDefault="007374E6" w:rsidP="00AA09A9">
      <w:r w:rsidRPr="007374E6">
        <w:rPr>
          <w:rFonts w:asciiTheme="majorHAnsi" w:eastAsia="Times New Roman" w:hAnsiTheme="majorHAnsi" w:cs="Times New Roman"/>
          <w:color w:val="000000" w:themeColor="text1"/>
          <w:sz w:val="32"/>
          <w:szCs w:val="24"/>
        </w:rPr>
        <w:t>Delivery &amp; Pricing</w:t>
      </w:r>
    </w:p>
    <w:p w14:paraId="2B89E6CD" w14:textId="120B1747" w:rsidR="008C75C6" w:rsidRDefault="004F4194" w:rsidP="008C75C6">
      <w:r>
        <w:t xml:space="preserve"> </w:t>
      </w:r>
      <w:r w:rsidR="008C75C6">
        <w:t>Quality takes time. Apps from the marketplace vary from two-week throwaways to years-long masterpieces. It is also notable that apps which target many features require more time to build than apps with a narrow scope.</w:t>
      </w:r>
    </w:p>
    <w:p w14:paraId="1CB87C71" w14:textId="77777777" w:rsidR="004F4194" w:rsidRDefault="004F4194" w:rsidP="008C75C6">
      <w:r>
        <w:t xml:space="preserve"> </w:t>
      </w:r>
      <w:r w:rsidR="00AD3AF2">
        <w:t>After further calculation, t</w:t>
      </w:r>
      <w:r w:rsidR="008C75C6">
        <w:t xml:space="preserve">he average time of completion for this project </w:t>
      </w:r>
    </w:p>
    <w:p w14:paraId="50866FEE" w14:textId="7666126F" w:rsidR="004F4194" w:rsidRPr="004F4194" w:rsidRDefault="008C75C6" w:rsidP="008C75C6">
      <w:r>
        <w:t xml:space="preserve">will </w:t>
      </w:r>
      <w:r w:rsidR="00E175C8">
        <w:t>be</w:t>
      </w:r>
      <w:r w:rsidR="00CD0D09">
        <w:t xml:space="preserve"> around 3-6</w:t>
      </w:r>
      <w:r>
        <w:t xml:space="preserve"> months</w:t>
      </w:r>
      <w:r w:rsidR="00933364">
        <w:t>, 600+ hours.</w:t>
      </w:r>
    </w:p>
    <w:p w14:paraId="4AAC2FAC" w14:textId="6A2E0F75" w:rsidR="00E12ABA" w:rsidRDefault="004F4194" w:rsidP="008C75C6">
      <w:pPr>
        <w:rPr>
          <w:lang w:val="vi-VN"/>
        </w:rPr>
      </w:pPr>
      <w:r>
        <w:rPr>
          <w:lang w:val="vi-VN"/>
        </w:rPr>
        <w:t>Once we agree on the planning. An exact delivery time will be given and</w:t>
      </w:r>
      <w:r w:rsidRPr="004F4194">
        <w:rPr>
          <w:lang w:val="vi-VN"/>
        </w:rPr>
        <w:t xml:space="preserve"> we will work with you to develop a detailed project schedule and begin the initial development stage.</w:t>
      </w:r>
    </w:p>
    <w:p w14:paraId="224119E5" w14:textId="77777777" w:rsidR="00DE16D9" w:rsidRDefault="00DE16D9" w:rsidP="008C75C6">
      <w:pPr>
        <w:rPr>
          <w:lang w:val="vi-VN"/>
        </w:rPr>
      </w:pPr>
    </w:p>
    <w:p w14:paraId="368B20F0" w14:textId="77777777" w:rsidR="00DE16D9" w:rsidRDefault="00DE16D9" w:rsidP="008C75C6">
      <w:pPr>
        <w:rPr>
          <w:lang w:val="vi-VN"/>
        </w:rPr>
      </w:pPr>
    </w:p>
    <w:p w14:paraId="127B5A40" w14:textId="77777777" w:rsidR="00DE16D9" w:rsidRDefault="00DE16D9" w:rsidP="008C75C6">
      <w:pPr>
        <w:rPr>
          <w:lang w:val="vi-VN"/>
        </w:rPr>
      </w:pPr>
    </w:p>
    <w:p w14:paraId="21421288" w14:textId="77777777" w:rsidR="00DE16D9" w:rsidRDefault="00DE16D9" w:rsidP="008C75C6">
      <w:pPr>
        <w:rPr>
          <w:lang w:val="vi-VN"/>
        </w:rPr>
      </w:pPr>
    </w:p>
    <w:p w14:paraId="7ECDB79B" w14:textId="77777777" w:rsidR="00DE16D9" w:rsidRDefault="00DE16D9" w:rsidP="008C75C6">
      <w:pPr>
        <w:rPr>
          <w:lang w:val="vi-VN"/>
        </w:rPr>
      </w:pPr>
    </w:p>
    <w:p w14:paraId="3509AB19" w14:textId="77777777" w:rsidR="00DE16D9" w:rsidRDefault="00DE16D9" w:rsidP="008C75C6">
      <w:pPr>
        <w:rPr>
          <w:lang w:val="vi-VN"/>
        </w:rPr>
      </w:pPr>
    </w:p>
    <w:p w14:paraId="4EF5A63D" w14:textId="77777777" w:rsidR="00DE16D9" w:rsidRDefault="00DE16D9" w:rsidP="008C75C6">
      <w:pPr>
        <w:rPr>
          <w:lang w:val="vi-VN"/>
        </w:rPr>
      </w:pPr>
    </w:p>
    <w:p w14:paraId="40F748ED" w14:textId="77777777" w:rsidR="00DE16D9" w:rsidRDefault="00DE16D9" w:rsidP="008C75C6">
      <w:pPr>
        <w:rPr>
          <w:lang w:val="vi-VN"/>
        </w:rPr>
      </w:pPr>
    </w:p>
    <w:p w14:paraId="69B592F9" w14:textId="63152861" w:rsidR="00DE16D9" w:rsidRPr="00DE16D9" w:rsidRDefault="00DE16D9" w:rsidP="008C75C6">
      <w:pPr>
        <w:rPr>
          <w:b/>
          <w:sz w:val="36"/>
          <w:szCs w:val="36"/>
        </w:rPr>
      </w:pPr>
      <w:r w:rsidRPr="00DE16D9">
        <w:rPr>
          <w:b/>
          <w:sz w:val="36"/>
          <w:szCs w:val="36"/>
          <w:lang w:val="vi-VN"/>
        </w:rPr>
        <w:lastRenderedPageBreak/>
        <w:t>Initial Development Cost</w:t>
      </w:r>
    </w:p>
    <w:tbl>
      <w:tblPr>
        <w:tblpPr w:leftFromText="180" w:rightFromText="180" w:vertAnchor="text" w:horzAnchor="page" w:tblpX="382" w:tblpY="1168"/>
        <w:tblW w:w="11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2"/>
        <w:gridCol w:w="2227"/>
        <w:gridCol w:w="1090"/>
        <w:gridCol w:w="2721"/>
      </w:tblGrid>
      <w:tr w:rsidR="00933364" w:rsidRPr="004F4194" w14:paraId="792512B9" w14:textId="77777777" w:rsidTr="00DE16D9">
        <w:trPr>
          <w:tblHeader/>
        </w:trPr>
        <w:tc>
          <w:tcPr>
            <w:tcW w:w="5482" w:type="dxa"/>
            <w:tcBorders>
              <w:top w:val="single" w:sz="6" w:space="0" w:color="CCCCCC"/>
              <w:left w:val="single" w:sz="6" w:space="0" w:color="E5E5E5"/>
              <w:bottom w:val="single" w:sz="6" w:space="0" w:color="CCCCCC"/>
              <w:right w:val="single" w:sz="6" w:space="0" w:color="E5E5E5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495C0" w14:textId="77777777" w:rsidR="004F4194" w:rsidRPr="004F4194" w:rsidRDefault="004F4194" w:rsidP="00DE16D9">
            <w:pPr>
              <w:spacing w:after="0" w:line="304" w:lineRule="atLeast"/>
              <w:rPr>
                <w:rFonts w:ascii="Times New Roman" w:eastAsia="Times New Roman" w:hAnsi="Times New Roman" w:cs="Times New Roman"/>
                <w:b/>
                <w:bCs/>
                <w:spacing w:val="0"/>
                <w:szCs w:val="24"/>
              </w:rPr>
            </w:pPr>
            <w:r w:rsidRPr="004F4194">
              <w:rPr>
                <w:rFonts w:ascii="Times New Roman" w:eastAsia="Times New Roman" w:hAnsi="Times New Roman" w:cs="Times New Roman"/>
                <w:b/>
                <w:bCs/>
                <w:spacing w:val="0"/>
                <w:szCs w:val="24"/>
              </w:rPr>
              <w:t>Name</w:t>
            </w:r>
          </w:p>
        </w:tc>
        <w:tc>
          <w:tcPr>
            <w:tcW w:w="2227" w:type="dxa"/>
            <w:tcBorders>
              <w:top w:val="single" w:sz="6" w:space="0" w:color="CCCCCC"/>
              <w:left w:val="single" w:sz="6" w:space="0" w:color="E5E5E5"/>
              <w:bottom w:val="single" w:sz="6" w:space="0" w:color="CCCCCC"/>
              <w:right w:val="single" w:sz="6" w:space="0" w:color="E5E5E5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1D32B" w14:textId="77777777" w:rsidR="004F4194" w:rsidRPr="004F4194" w:rsidRDefault="004F4194" w:rsidP="00DE16D9">
            <w:pPr>
              <w:spacing w:after="0" w:line="304" w:lineRule="atLeast"/>
              <w:rPr>
                <w:rFonts w:ascii="Times New Roman" w:eastAsia="Times New Roman" w:hAnsi="Times New Roman" w:cs="Times New Roman"/>
                <w:b/>
                <w:bCs/>
                <w:spacing w:val="0"/>
                <w:szCs w:val="24"/>
              </w:rPr>
            </w:pPr>
            <w:r w:rsidRPr="004F4194">
              <w:rPr>
                <w:rFonts w:ascii="Times New Roman" w:eastAsia="Times New Roman" w:hAnsi="Times New Roman" w:cs="Times New Roman"/>
                <w:b/>
                <w:bCs/>
                <w:spacing w:val="0"/>
                <w:szCs w:val="24"/>
              </w:rPr>
              <w:t>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E5E5E5"/>
              <w:bottom w:val="single" w:sz="6" w:space="0" w:color="CCCCCC"/>
              <w:right w:val="single" w:sz="6" w:space="0" w:color="E5E5E5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F1288" w14:textId="77777777" w:rsidR="004F4194" w:rsidRPr="004F4194" w:rsidRDefault="004F4194" w:rsidP="00DE16D9">
            <w:pPr>
              <w:spacing w:after="0" w:line="304" w:lineRule="atLeast"/>
              <w:rPr>
                <w:rFonts w:ascii="Times New Roman" w:eastAsia="Times New Roman" w:hAnsi="Times New Roman" w:cs="Times New Roman"/>
                <w:b/>
                <w:bCs/>
                <w:spacing w:val="0"/>
                <w:szCs w:val="24"/>
              </w:rPr>
            </w:pPr>
            <w:r w:rsidRPr="004F4194">
              <w:rPr>
                <w:rFonts w:ascii="Times New Roman" w:eastAsia="Times New Roman" w:hAnsi="Times New Roman" w:cs="Times New Roman"/>
                <w:b/>
                <w:bCs/>
                <w:spacing w:val="0"/>
                <w:szCs w:val="24"/>
              </w:rPr>
              <w:t>QTY</w:t>
            </w:r>
          </w:p>
        </w:tc>
        <w:tc>
          <w:tcPr>
            <w:tcW w:w="2721" w:type="dxa"/>
            <w:tcBorders>
              <w:top w:val="single" w:sz="6" w:space="0" w:color="CCCCCC"/>
              <w:left w:val="single" w:sz="6" w:space="0" w:color="E5E5E5"/>
              <w:bottom w:val="single" w:sz="6" w:space="0" w:color="CCCCCC"/>
              <w:right w:val="single" w:sz="6" w:space="0" w:color="E5E5E5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6B330" w14:textId="77777777" w:rsidR="004F4194" w:rsidRPr="004F4194" w:rsidRDefault="004F4194" w:rsidP="00DE16D9">
            <w:pPr>
              <w:spacing w:after="0" w:line="304" w:lineRule="atLeast"/>
              <w:rPr>
                <w:rFonts w:ascii="Times New Roman" w:eastAsia="Times New Roman" w:hAnsi="Times New Roman" w:cs="Times New Roman"/>
                <w:b/>
                <w:bCs/>
                <w:spacing w:val="0"/>
                <w:szCs w:val="24"/>
              </w:rPr>
            </w:pPr>
            <w:r w:rsidRPr="004F4194">
              <w:rPr>
                <w:rFonts w:ascii="Times New Roman" w:eastAsia="Times New Roman" w:hAnsi="Times New Roman" w:cs="Times New Roman"/>
                <w:b/>
                <w:bCs/>
                <w:spacing w:val="0"/>
                <w:szCs w:val="24"/>
              </w:rPr>
              <w:t>Subtotal</w:t>
            </w:r>
          </w:p>
        </w:tc>
      </w:tr>
      <w:tr w:rsidR="00933364" w:rsidRPr="004F4194" w14:paraId="63C755EA" w14:textId="77777777" w:rsidTr="00DE16D9">
        <w:tc>
          <w:tcPr>
            <w:tcW w:w="548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C3EB1" w14:textId="1D2751CE" w:rsidR="004F4194" w:rsidRPr="004F4194" w:rsidRDefault="00DE16D9" w:rsidP="00DE16D9">
            <w:pPr>
              <w:spacing w:after="0" w:line="304" w:lineRule="atLeast"/>
              <w:rPr>
                <w:rFonts w:ascii="Times New Roman" w:eastAsia="Times New Roman" w:hAnsi="Times New Roman" w:cs="Times New Roman"/>
                <w:spacing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0"/>
                <w:szCs w:val="24"/>
              </w:rPr>
              <w:t>PHP Front Page Implementation and</w:t>
            </w:r>
            <w:r w:rsidR="004F4194">
              <w:rPr>
                <w:rFonts w:ascii="Times New Roman" w:eastAsia="Times New Roman" w:hAnsi="Times New Roman" w:cs="Times New Roman"/>
                <w:spacing w:val="0"/>
                <w:szCs w:val="24"/>
              </w:rPr>
              <w:t xml:space="preserve"> Design</w:t>
            </w:r>
            <w:r>
              <w:rPr>
                <w:rFonts w:ascii="Times New Roman" w:eastAsia="Times New Roman" w:hAnsi="Times New Roman" w:cs="Times New Roman"/>
                <w:spacing w:val="0"/>
                <w:szCs w:val="24"/>
              </w:rPr>
              <w:t xml:space="preserve"> (Logo, </w:t>
            </w:r>
            <w:proofErr w:type="gramStart"/>
            <w:r>
              <w:rPr>
                <w:rFonts w:ascii="Times New Roman" w:eastAsia="Times New Roman" w:hAnsi="Times New Roman" w:cs="Times New Roman"/>
                <w:spacing w:val="0"/>
                <w:szCs w:val="24"/>
              </w:rPr>
              <w:t>Styling,..</w:t>
            </w:r>
            <w:proofErr w:type="gramEnd"/>
            <w:r>
              <w:rPr>
                <w:rFonts w:ascii="Times New Roman" w:eastAsia="Times New Roman" w:hAnsi="Times New Roman" w:cs="Times New Roman"/>
                <w:spacing w:val="0"/>
                <w:szCs w:val="24"/>
              </w:rPr>
              <w:t>)</w:t>
            </w:r>
          </w:p>
        </w:tc>
        <w:tc>
          <w:tcPr>
            <w:tcW w:w="222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DCCF6" w14:textId="11A1D9F7" w:rsidR="004F4194" w:rsidRPr="004F4194" w:rsidRDefault="00DE16D9" w:rsidP="00DE16D9">
            <w:pPr>
              <w:spacing w:after="0" w:line="304" w:lineRule="atLeast"/>
              <w:jc w:val="right"/>
              <w:rPr>
                <w:rFonts w:ascii="Times New Roman" w:eastAsia="Times New Roman" w:hAnsi="Times New Roman" w:cs="Times New Roman"/>
                <w:spacing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0"/>
                <w:szCs w:val="24"/>
              </w:rPr>
              <w:t>5,0</w:t>
            </w:r>
            <w:r w:rsidR="004F4194">
              <w:rPr>
                <w:rFonts w:ascii="Times New Roman" w:eastAsia="Times New Roman" w:hAnsi="Times New Roman" w:cs="Times New Roman"/>
                <w:spacing w:val="0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pacing w:val="0"/>
                <w:szCs w:val="24"/>
              </w:rPr>
              <w:t>,000 VND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CF035" w14:textId="77777777" w:rsidR="004F4194" w:rsidRPr="004F4194" w:rsidRDefault="004F4194" w:rsidP="00DE16D9">
            <w:pPr>
              <w:spacing w:after="0" w:line="304" w:lineRule="atLeast"/>
              <w:jc w:val="right"/>
              <w:rPr>
                <w:rFonts w:ascii="Times New Roman" w:eastAsia="Times New Roman" w:hAnsi="Times New Roman" w:cs="Times New Roman"/>
                <w:spacing w:val="0"/>
                <w:szCs w:val="24"/>
              </w:rPr>
            </w:pPr>
            <w:r w:rsidRPr="004F4194">
              <w:rPr>
                <w:rFonts w:ascii="Times New Roman" w:eastAsia="Times New Roman" w:hAnsi="Times New Roman" w:cs="Times New Roman"/>
                <w:spacing w:val="0"/>
                <w:szCs w:val="24"/>
              </w:rPr>
              <w:t>1</w:t>
            </w:r>
          </w:p>
        </w:tc>
        <w:tc>
          <w:tcPr>
            <w:tcW w:w="272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7D807" w14:textId="273AFDCC" w:rsidR="004F4194" w:rsidRPr="004F4194" w:rsidRDefault="00DE16D9" w:rsidP="00DE16D9">
            <w:pPr>
              <w:spacing w:after="0" w:line="304" w:lineRule="atLeast"/>
              <w:jc w:val="right"/>
              <w:rPr>
                <w:rFonts w:ascii="Times New Roman" w:eastAsia="Times New Roman" w:hAnsi="Times New Roman" w:cs="Times New Roman"/>
                <w:spacing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0"/>
                <w:szCs w:val="24"/>
              </w:rPr>
              <w:t>5,000,000 VND</w:t>
            </w:r>
          </w:p>
        </w:tc>
      </w:tr>
      <w:tr w:rsidR="00933364" w:rsidRPr="004F4194" w14:paraId="39B6C574" w14:textId="77777777" w:rsidTr="00DE16D9">
        <w:tc>
          <w:tcPr>
            <w:tcW w:w="548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7D5E2" w14:textId="4C8B13E6" w:rsidR="004F4194" w:rsidRPr="004F4194" w:rsidRDefault="004F4194" w:rsidP="00DE16D9">
            <w:pPr>
              <w:tabs>
                <w:tab w:val="right" w:pos="5137"/>
              </w:tabs>
              <w:spacing w:after="0" w:line="304" w:lineRule="atLeast"/>
              <w:rPr>
                <w:rFonts w:ascii="Times New Roman" w:eastAsia="Times New Roman" w:hAnsi="Times New Roman" w:cs="Times New Roman"/>
                <w:spacing w:val="0"/>
                <w:szCs w:val="24"/>
              </w:rPr>
            </w:pPr>
            <w:r w:rsidRPr="004F4194">
              <w:rPr>
                <w:rFonts w:ascii="Times New Roman" w:eastAsia="Times New Roman" w:hAnsi="Times New Roman" w:cs="Times New Roman"/>
                <w:spacing w:val="0"/>
                <w:szCs w:val="24"/>
              </w:rPr>
              <w:t> </w:t>
            </w:r>
            <w:r w:rsidR="00DE16D9">
              <w:rPr>
                <w:rFonts w:ascii="Times New Roman" w:eastAsia="Times New Roman" w:hAnsi="Times New Roman" w:cs="Times New Roman"/>
                <w:spacing w:val="0"/>
                <w:szCs w:val="24"/>
              </w:rPr>
              <w:t>Admin Dashboard Page Implementation</w:t>
            </w:r>
          </w:p>
        </w:tc>
        <w:tc>
          <w:tcPr>
            <w:tcW w:w="222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5442E" w14:textId="0E1319FE" w:rsidR="004F4194" w:rsidRPr="004F4194" w:rsidRDefault="00DE16D9" w:rsidP="00DE16D9">
            <w:pPr>
              <w:spacing w:after="0" w:line="304" w:lineRule="atLeast"/>
              <w:jc w:val="right"/>
              <w:rPr>
                <w:rFonts w:ascii="Times New Roman" w:eastAsia="Times New Roman" w:hAnsi="Times New Roman" w:cs="Times New Roman"/>
                <w:spacing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0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spacing w:val="0"/>
                <w:szCs w:val="24"/>
              </w:rPr>
              <w:t>,000,000 VND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53C99" w14:textId="77777777" w:rsidR="004F4194" w:rsidRPr="004F4194" w:rsidRDefault="004F4194" w:rsidP="00DE16D9">
            <w:pPr>
              <w:spacing w:after="0" w:line="304" w:lineRule="atLeast"/>
              <w:jc w:val="right"/>
              <w:rPr>
                <w:rFonts w:ascii="Times New Roman" w:eastAsia="Times New Roman" w:hAnsi="Times New Roman" w:cs="Times New Roman"/>
                <w:spacing w:val="0"/>
                <w:szCs w:val="24"/>
              </w:rPr>
            </w:pPr>
            <w:r w:rsidRPr="004F4194">
              <w:rPr>
                <w:rFonts w:ascii="Times New Roman" w:eastAsia="Times New Roman" w:hAnsi="Times New Roman" w:cs="Times New Roman"/>
                <w:spacing w:val="0"/>
                <w:szCs w:val="24"/>
              </w:rPr>
              <w:t>1</w:t>
            </w:r>
          </w:p>
        </w:tc>
        <w:tc>
          <w:tcPr>
            <w:tcW w:w="272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2BA03" w14:textId="1728A0E0" w:rsidR="004F4194" w:rsidRPr="004F4194" w:rsidRDefault="00DE16D9" w:rsidP="00DE16D9">
            <w:pPr>
              <w:spacing w:after="0" w:line="304" w:lineRule="atLeast"/>
              <w:jc w:val="right"/>
              <w:rPr>
                <w:rFonts w:ascii="Times New Roman" w:eastAsia="Times New Roman" w:hAnsi="Times New Roman" w:cs="Times New Roman"/>
                <w:spacing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0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spacing w:val="0"/>
                <w:szCs w:val="24"/>
              </w:rPr>
              <w:t>,000,000 VND</w:t>
            </w:r>
          </w:p>
        </w:tc>
      </w:tr>
      <w:tr w:rsidR="00933364" w:rsidRPr="004F4194" w14:paraId="63524326" w14:textId="77777777" w:rsidTr="00DE16D9">
        <w:trPr>
          <w:trHeight w:val="493"/>
        </w:trPr>
        <w:tc>
          <w:tcPr>
            <w:tcW w:w="548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1CE1B" w14:textId="3D386DBB" w:rsidR="004F4194" w:rsidRPr="004F4194" w:rsidRDefault="004F4194" w:rsidP="00DE16D9">
            <w:pPr>
              <w:spacing w:after="0" w:line="304" w:lineRule="atLeast"/>
              <w:rPr>
                <w:rFonts w:ascii="Times New Roman" w:eastAsia="Times New Roman" w:hAnsi="Times New Roman" w:cs="Times New Roman"/>
                <w:spacing w:val="0"/>
                <w:szCs w:val="24"/>
              </w:rPr>
            </w:pPr>
            <w:r w:rsidRPr="004F4194">
              <w:rPr>
                <w:rFonts w:ascii="Times New Roman" w:eastAsia="Times New Roman" w:hAnsi="Times New Roman" w:cs="Times New Roman"/>
                <w:spacing w:val="0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pacing w:val="0"/>
                <w:szCs w:val="24"/>
              </w:rPr>
              <w:t xml:space="preserve">Server </w:t>
            </w:r>
            <w:r w:rsidR="00DE16D9">
              <w:rPr>
                <w:rFonts w:ascii="Times New Roman" w:eastAsia="Times New Roman" w:hAnsi="Times New Roman" w:cs="Times New Roman"/>
                <w:spacing w:val="0"/>
                <w:szCs w:val="24"/>
              </w:rPr>
              <w:t>Hosting</w:t>
            </w:r>
            <w:r w:rsidR="001D4CDC">
              <w:rPr>
                <w:rFonts w:ascii="Times New Roman" w:eastAsia="Times New Roman" w:hAnsi="Times New Roman" w:cs="Times New Roman"/>
                <w:spacing w:val="0"/>
                <w:szCs w:val="24"/>
              </w:rPr>
              <w:t>, Database</w:t>
            </w:r>
            <w:r w:rsidR="00DE16D9">
              <w:rPr>
                <w:rFonts w:ascii="Times New Roman" w:eastAsia="Times New Roman" w:hAnsi="Times New Roman" w:cs="Times New Roman"/>
                <w:spacing w:val="0"/>
                <w:szCs w:val="24"/>
              </w:rPr>
              <w:t xml:space="preserve"> and Backend Configuration</w:t>
            </w:r>
          </w:p>
        </w:tc>
        <w:tc>
          <w:tcPr>
            <w:tcW w:w="222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CA8EB" w14:textId="1D943C48" w:rsidR="004F4194" w:rsidRPr="004F4194" w:rsidRDefault="001D4CDC" w:rsidP="00DE16D9">
            <w:pPr>
              <w:spacing w:after="0" w:line="304" w:lineRule="atLeast"/>
              <w:jc w:val="right"/>
              <w:rPr>
                <w:rFonts w:ascii="Times New Roman" w:eastAsia="Times New Roman" w:hAnsi="Times New Roman" w:cs="Times New Roman"/>
                <w:spacing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0"/>
                <w:szCs w:val="24"/>
              </w:rPr>
              <w:t>10</w:t>
            </w:r>
            <w:r w:rsidR="00DE16D9">
              <w:rPr>
                <w:rFonts w:ascii="Times New Roman" w:eastAsia="Times New Roman" w:hAnsi="Times New Roman" w:cs="Times New Roman"/>
                <w:spacing w:val="0"/>
                <w:szCs w:val="24"/>
              </w:rPr>
              <w:t>,000,000 VND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9014F" w14:textId="77777777" w:rsidR="004F4194" w:rsidRPr="004F4194" w:rsidRDefault="004F4194" w:rsidP="00DE16D9">
            <w:pPr>
              <w:spacing w:after="0" w:line="304" w:lineRule="atLeast"/>
              <w:jc w:val="right"/>
              <w:rPr>
                <w:rFonts w:ascii="Times New Roman" w:eastAsia="Times New Roman" w:hAnsi="Times New Roman" w:cs="Times New Roman"/>
                <w:spacing w:val="0"/>
                <w:szCs w:val="24"/>
              </w:rPr>
            </w:pPr>
            <w:r w:rsidRPr="004F4194">
              <w:rPr>
                <w:rFonts w:ascii="Times New Roman" w:eastAsia="Times New Roman" w:hAnsi="Times New Roman" w:cs="Times New Roman"/>
                <w:spacing w:val="0"/>
                <w:szCs w:val="24"/>
              </w:rPr>
              <w:t>1</w:t>
            </w:r>
          </w:p>
        </w:tc>
        <w:tc>
          <w:tcPr>
            <w:tcW w:w="272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4078C" w14:textId="5E494DBE" w:rsidR="004F4194" w:rsidRPr="00DE16D9" w:rsidRDefault="001D4CDC" w:rsidP="00DE16D9">
            <w:pPr>
              <w:spacing w:after="0" w:line="304" w:lineRule="atLeast"/>
              <w:jc w:val="right"/>
              <w:rPr>
                <w:rFonts w:ascii="Times New Roman" w:eastAsia="Times New Roman" w:hAnsi="Times New Roman" w:cs="Times New Roman"/>
                <w:spacing w:val="0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pacing w:val="0"/>
                <w:szCs w:val="24"/>
              </w:rPr>
              <w:t>10</w:t>
            </w:r>
            <w:r w:rsidR="00DE16D9">
              <w:rPr>
                <w:rFonts w:ascii="Times New Roman" w:eastAsia="Times New Roman" w:hAnsi="Times New Roman" w:cs="Times New Roman"/>
                <w:spacing w:val="0"/>
                <w:szCs w:val="24"/>
              </w:rPr>
              <w:t>,000,000 VND</w:t>
            </w:r>
          </w:p>
        </w:tc>
      </w:tr>
      <w:tr w:rsidR="00DE16D9" w:rsidRPr="004F4194" w14:paraId="4E7965BE" w14:textId="77777777" w:rsidTr="00DE16D9">
        <w:trPr>
          <w:trHeight w:val="369"/>
        </w:trPr>
        <w:tc>
          <w:tcPr>
            <w:tcW w:w="548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F77E90" w14:textId="52B7C3B9" w:rsidR="00DE16D9" w:rsidRPr="004F4194" w:rsidRDefault="00DE16D9" w:rsidP="00DE16D9">
            <w:pPr>
              <w:spacing w:after="0" w:line="304" w:lineRule="atLeast"/>
              <w:rPr>
                <w:rFonts w:ascii="Times New Roman" w:eastAsia="Times New Roman" w:hAnsi="Times New Roman" w:cs="Times New Roman"/>
                <w:spacing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0"/>
                <w:szCs w:val="24"/>
              </w:rPr>
              <w:t>Path-finding and Canvas Drawing Functions</w:t>
            </w:r>
          </w:p>
        </w:tc>
        <w:tc>
          <w:tcPr>
            <w:tcW w:w="222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2BF3918" w14:textId="676A21BC" w:rsidR="00DE16D9" w:rsidRDefault="00DE16D9" w:rsidP="00DE16D9">
            <w:pPr>
              <w:spacing w:after="0" w:line="304" w:lineRule="atLeast"/>
              <w:jc w:val="right"/>
              <w:rPr>
                <w:rFonts w:ascii="Times New Roman" w:eastAsia="Times New Roman" w:hAnsi="Times New Roman" w:cs="Times New Roman"/>
                <w:spacing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0"/>
                <w:szCs w:val="24"/>
              </w:rPr>
              <w:t>25,000,000 VND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FE454E" w14:textId="7BFE117E" w:rsidR="00DE16D9" w:rsidRPr="004F4194" w:rsidRDefault="00DE16D9" w:rsidP="00DE16D9">
            <w:pPr>
              <w:spacing w:after="0" w:line="304" w:lineRule="atLeast"/>
              <w:jc w:val="right"/>
              <w:rPr>
                <w:rFonts w:ascii="Times New Roman" w:eastAsia="Times New Roman" w:hAnsi="Times New Roman" w:cs="Times New Roman"/>
                <w:spacing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0"/>
                <w:szCs w:val="24"/>
              </w:rPr>
              <w:t>1</w:t>
            </w:r>
          </w:p>
        </w:tc>
        <w:tc>
          <w:tcPr>
            <w:tcW w:w="272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B59748" w14:textId="07023D80" w:rsidR="00DE16D9" w:rsidRDefault="00DE16D9" w:rsidP="00DE16D9">
            <w:pPr>
              <w:spacing w:after="0" w:line="304" w:lineRule="atLeast"/>
              <w:jc w:val="right"/>
              <w:rPr>
                <w:rFonts w:ascii="Times New Roman" w:eastAsia="Times New Roman" w:hAnsi="Times New Roman" w:cs="Times New Roman"/>
                <w:spacing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0"/>
                <w:szCs w:val="24"/>
              </w:rPr>
              <w:t>25,000,000 VND</w:t>
            </w:r>
          </w:p>
        </w:tc>
      </w:tr>
    </w:tbl>
    <w:p w14:paraId="3B09928D" w14:textId="77777777" w:rsidR="004F4194" w:rsidRPr="004F4194" w:rsidRDefault="004F4194" w:rsidP="004F4194">
      <w:pPr>
        <w:rPr>
          <w:lang w:val="vi-VN"/>
        </w:rPr>
      </w:pPr>
    </w:p>
    <w:p w14:paraId="5BB1E014" w14:textId="77777777" w:rsidR="004F4194" w:rsidRPr="004F4194" w:rsidRDefault="004F4194" w:rsidP="004F4194">
      <w:pPr>
        <w:rPr>
          <w:lang w:val="vi-VN"/>
        </w:rPr>
      </w:pPr>
    </w:p>
    <w:p w14:paraId="79341D89" w14:textId="647AEC9E" w:rsidR="004F4194" w:rsidRDefault="004F4194" w:rsidP="004F4194">
      <w:pPr>
        <w:spacing w:before="360" w:after="0" w:line="240" w:lineRule="auto"/>
        <w:jc w:val="right"/>
        <w:rPr>
          <w:rFonts w:ascii="Times" w:hAnsi="Times" w:cs="Times New Roman"/>
          <w:b/>
          <w:bCs/>
          <w:color w:val="000000"/>
          <w:spacing w:val="0"/>
          <w:sz w:val="36"/>
          <w:szCs w:val="36"/>
        </w:rPr>
      </w:pPr>
      <w:r w:rsidRPr="004F4194">
        <w:rPr>
          <w:rFonts w:ascii="Times" w:hAnsi="Times" w:cs="Times New Roman"/>
          <w:color w:val="000000"/>
          <w:spacing w:val="0"/>
          <w:sz w:val="27"/>
          <w:szCs w:val="27"/>
        </w:rPr>
        <w:br/>
      </w:r>
      <w:r w:rsidR="00DE16D9">
        <w:rPr>
          <w:rFonts w:ascii="Times" w:hAnsi="Times" w:cs="Times New Roman"/>
          <w:b/>
          <w:bCs/>
          <w:color w:val="000000"/>
          <w:spacing w:val="0"/>
          <w:sz w:val="36"/>
          <w:szCs w:val="36"/>
        </w:rPr>
        <w:t xml:space="preserve">Total: </w:t>
      </w:r>
      <w:r w:rsidR="001D4CDC">
        <w:rPr>
          <w:rFonts w:ascii="Times" w:hAnsi="Times" w:cs="Times New Roman"/>
          <w:b/>
          <w:bCs/>
          <w:color w:val="000000"/>
          <w:spacing w:val="0"/>
          <w:sz w:val="36"/>
          <w:szCs w:val="36"/>
        </w:rPr>
        <w:t>60</w:t>
      </w:r>
      <w:r w:rsidR="00933364">
        <w:rPr>
          <w:rFonts w:ascii="Times" w:hAnsi="Times" w:cs="Times New Roman"/>
          <w:b/>
          <w:bCs/>
          <w:color w:val="000000"/>
          <w:spacing w:val="0"/>
          <w:sz w:val="36"/>
          <w:szCs w:val="36"/>
        </w:rPr>
        <w:t>,0</w:t>
      </w:r>
      <w:r w:rsidRPr="004F4194">
        <w:rPr>
          <w:rFonts w:ascii="Times" w:hAnsi="Times" w:cs="Times New Roman"/>
          <w:b/>
          <w:bCs/>
          <w:color w:val="000000"/>
          <w:spacing w:val="0"/>
          <w:sz w:val="36"/>
          <w:szCs w:val="36"/>
        </w:rPr>
        <w:t>00</w:t>
      </w:r>
      <w:r w:rsidR="00DE16D9">
        <w:rPr>
          <w:rFonts w:ascii="Times" w:hAnsi="Times" w:cs="Times New Roman"/>
          <w:b/>
          <w:bCs/>
          <w:color w:val="000000"/>
          <w:spacing w:val="0"/>
          <w:sz w:val="36"/>
          <w:szCs w:val="36"/>
        </w:rPr>
        <w:t>,000 VND</w:t>
      </w:r>
    </w:p>
    <w:p w14:paraId="74C1887A" w14:textId="77777777" w:rsidR="00DE16D9" w:rsidRDefault="00DE16D9" w:rsidP="00DE16D9">
      <w:pPr>
        <w:rPr>
          <w:b/>
          <w:sz w:val="36"/>
          <w:szCs w:val="36"/>
          <w:lang w:val="vi-VN"/>
        </w:rPr>
      </w:pPr>
    </w:p>
    <w:p w14:paraId="28F25C09" w14:textId="4D4AAE4E" w:rsidR="00DE16D9" w:rsidRDefault="00DE16D9" w:rsidP="00DE16D9">
      <w:pPr>
        <w:rPr>
          <w:b/>
          <w:sz w:val="36"/>
          <w:szCs w:val="36"/>
          <w:lang w:val="vi-VN"/>
        </w:rPr>
      </w:pPr>
      <w:r>
        <w:rPr>
          <w:b/>
          <w:sz w:val="36"/>
          <w:szCs w:val="36"/>
          <w:lang w:val="vi-VN"/>
        </w:rPr>
        <w:t>2 Years M</w:t>
      </w:r>
      <w:r w:rsidRPr="00DE16D9">
        <w:rPr>
          <w:b/>
          <w:sz w:val="36"/>
          <w:szCs w:val="36"/>
          <w:lang w:val="vi-VN"/>
        </w:rPr>
        <w:t>aintenan</w:t>
      </w:r>
      <w:bookmarkStart w:id="0" w:name="_GoBack"/>
      <w:bookmarkEnd w:id="0"/>
      <w:r w:rsidRPr="00DE16D9">
        <w:rPr>
          <w:b/>
          <w:sz w:val="36"/>
          <w:szCs w:val="36"/>
          <w:lang w:val="vi-VN"/>
        </w:rPr>
        <w:t>ce</w:t>
      </w:r>
      <w:r>
        <w:rPr>
          <w:b/>
          <w:sz w:val="36"/>
          <w:szCs w:val="36"/>
          <w:lang w:val="vi-VN"/>
        </w:rPr>
        <w:t xml:space="preserve"> </w:t>
      </w:r>
      <w:r w:rsidRPr="00DE16D9">
        <w:rPr>
          <w:b/>
          <w:sz w:val="36"/>
          <w:szCs w:val="36"/>
          <w:lang w:val="vi-VN"/>
        </w:rPr>
        <w:t>Cost</w:t>
      </w:r>
      <w:r>
        <w:rPr>
          <w:b/>
          <w:sz w:val="36"/>
          <w:szCs w:val="36"/>
          <w:lang w:val="vi-VN"/>
        </w:rPr>
        <w:t xml:space="preserve"> Forecast</w:t>
      </w:r>
    </w:p>
    <w:tbl>
      <w:tblPr>
        <w:tblpPr w:leftFromText="180" w:rightFromText="180" w:vertAnchor="text" w:horzAnchor="page" w:tblpX="382" w:tblpY="1168"/>
        <w:tblW w:w="11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5"/>
        <w:gridCol w:w="2108"/>
        <w:gridCol w:w="1880"/>
        <w:gridCol w:w="2537"/>
      </w:tblGrid>
      <w:tr w:rsidR="00DE16D9" w:rsidRPr="004F4194" w14:paraId="0DBCAB78" w14:textId="77777777" w:rsidTr="001D4CDC">
        <w:trPr>
          <w:tblHeader/>
        </w:trPr>
        <w:tc>
          <w:tcPr>
            <w:tcW w:w="4995" w:type="dxa"/>
            <w:tcBorders>
              <w:top w:val="single" w:sz="6" w:space="0" w:color="CCCCCC"/>
              <w:left w:val="single" w:sz="6" w:space="0" w:color="E5E5E5"/>
              <w:bottom w:val="single" w:sz="6" w:space="0" w:color="CCCCCC"/>
              <w:right w:val="single" w:sz="6" w:space="0" w:color="E5E5E5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12C4A" w14:textId="77777777" w:rsidR="00DE16D9" w:rsidRPr="004F4194" w:rsidRDefault="00DE16D9" w:rsidP="001D4CDC">
            <w:pPr>
              <w:spacing w:after="0" w:line="304" w:lineRule="atLeast"/>
              <w:rPr>
                <w:rFonts w:ascii="Times New Roman" w:eastAsia="Times New Roman" w:hAnsi="Times New Roman" w:cs="Times New Roman"/>
                <w:b/>
                <w:bCs/>
                <w:spacing w:val="0"/>
                <w:szCs w:val="24"/>
              </w:rPr>
            </w:pPr>
            <w:r w:rsidRPr="004F4194">
              <w:rPr>
                <w:rFonts w:ascii="Times New Roman" w:eastAsia="Times New Roman" w:hAnsi="Times New Roman" w:cs="Times New Roman"/>
                <w:b/>
                <w:bCs/>
                <w:spacing w:val="0"/>
                <w:szCs w:val="24"/>
              </w:rPr>
              <w:t>Name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E5E5E5"/>
              <w:bottom w:val="single" w:sz="6" w:space="0" w:color="CCCCCC"/>
              <w:right w:val="single" w:sz="6" w:space="0" w:color="E5E5E5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D0FA3" w14:textId="17421BFF" w:rsidR="00DE16D9" w:rsidRPr="004F4194" w:rsidRDefault="00DE16D9" w:rsidP="001D4CDC">
            <w:pPr>
              <w:spacing w:after="0" w:line="304" w:lineRule="atLeast"/>
              <w:rPr>
                <w:rFonts w:ascii="Times New Roman" w:eastAsia="Times New Roman" w:hAnsi="Times New Roman" w:cs="Times New Roman"/>
                <w:b/>
                <w:bCs/>
                <w:spacing w:val="0"/>
                <w:szCs w:val="24"/>
              </w:rPr>
            </w:pPr>
            <w:r w:rsidRPr="004F4194">
              <w:rPr>
                <w:rFonts w:ascii="Times New Roman" w:eastAsia="Times New Roman" w:hAnsi="Times New Roman" w:cs="Times New Roman"/>
                <w:b/>
                <w:bCs/>
                <w:spacing w:val="0"/>
                <w:szCs w:val="24"/>
              </w:rPr>
              <w:t>Price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0"/>
                <w:szCs w:val="24"/>
              </w:rPr>
              <w:t>/year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E5E5E5"/>
              <w:bottom w:val="single" w:sz="6" w:space="0" w:color="CCCCCC"/>
              <w:right w:val="single" w:sz="6" w:space="0" w:color="E5E5E5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DCAB0" w14:textId="09B1E26D" w:rsidR="00DE16D9" w:rsidRPr="004F4194" w:rsidRDefault="00DE16D9" w:rsidP="001D4CDC">
            <w:pPr>
              <w:spacing w:after="0" w:line="304" w:lineRule="atLeast"/>
              <w:rPr>
                <w:rFonts w:ascii="Times New Roman" w:eastAsia="Times New Roman" w:hAnsi="Times New Roman" w:cs="Times New Roman"/>
                <w:b/>
                <w:bCs/>
                <w:spacing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0"/>
                <w:szCs w:val="24"/>
              </w:rPr>
              <w:t>Duration(years)</w:t>
            </w:r>
          </w:p>
        </w:tc>
        <w:tc>
          <w:tcPr>
            <w:tcW w:w="2537" w:type="dxa"/>
            <w:tcBorders>
              <w:top w:val="single" w:sz="6" w:space="0" w:color="CCCCCC"/>
              <w:left w:val="single" w:sz="6" w:space="0" w:color="E5E5E5"/>
              <w:bottom w:val="single" w:sz="6" w:space="0" w:color="CCCCCC"/>
              <w:right w:val="single" w:sz="6" w:space="0" w:color="E5E5E5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5A020" w14:textId="77777777" w:rsidR="00DE16D9" w:rsidRPr="004F4194" w:rsidRDefault="00DE16D9" w:rsidP="001D4CDC">
            <w:pPr>
              <w:spacing w:after="0" w:line="304" w:lineRule="atLeast"/>
              <w:rPr>
                <w:rFonts w:ascii="Times New Roman" w:eastAsia="Times New Roman" w:hAnsi="Times New Roman" w:cs="Times New Roman"/>
                <w:b/>
                <w:bCs/>
                <w:spacing w:val="0"/>
                <w:szCs w:val="24"/>
              </w:rPr>
            </w:pPr>
            <w:r w:rsidRPr="004F4194">
              <w:rPr>
                <w:rFonts w:ascii="Times New Roman" w:eastAsia="Times New Roman" w:hAnsi="Times New Roman" w:cs="Times New Roman"/>
                <w:b/>
                <w:bCs/>
                <w:spacing w:val="0"/>
                <w:szCs w:val="24"/>
              </w:rPr>
              <w:t>Subtotal</w:t>
            </w:r>
          </w:p>
        </w:tc>
      </w:tr>
      <w:tr w:rsidR="001D4CDC" w:rsidRPr="004F4194" w14:paraId="016777A4" w14:textId="77777777" w:rsidTr="001D4CDC">
        <w:tc>
          <w:tcPr>
            <w:tcW w:w="499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AC4C8" w14:textId="25FC8C30" w:rsidR="00DE16D9" w:rsidRPr="004F4194" w:rsidRDefault="00DE16D9" w:rsidP="001D4CDC">
            <w:pPr>
              <w:spacing w:after="0" w:line="304" w:lineRule="atLeast"/>
              <w:rPr>
                <w:rFonts w:ascii="Times New Roman" w:eastAsia="Times New Roman" w:hAnsi="Times New Roman" w:cs="Times New Roman"/>
                <w:spacing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0"/>
                <w:szCs w:val="24"/>
              </w:rPr>
              <w:t>Server</w:t>
            </w:r>
            <w:r w:rsidR="001D4CDC">
              <w:rPr>
                <w:rFonts w:ascii="Times New Roman" w:eastAsia="Times New Roman" w:hAnsi="Times New Roman" w:cs="Times New Roman"/>
                <w:spacing w:val="0"/>
                <w:szCs w:val="24"/>
              </w:rPr>
              <w:t xml:space="preserve"> Hosting</w:t>
            </w:r>
            <w:r>
              <w:rPr>
                <w:rFonts w:ascii="Times New Roman" w:eastAsia="Times New Roman" w:hAnsi="Times New Roman" w:cs="Times New Roman"/>
                <w:spacing w:val="0"/>
                <w:szCs w:val="24"/>
              </w:rPr>
              <w:t xml:space="preserve"> from CMC Telecom</w:t>
            </w:r>
            <w:r w:rsidR="001D4CDC">
              <w:rPr>
                <w:rFonts w:ascii="Times New Roman" w:eastAsia="Times New Roman" w:hAnsi="Times New Roman" w:cs="Times New Roman"/>
                <w:spacing w:val="0"/>
                <w:szCs w:val="24"/>
              </w:rPr>
              <w:t xml:space="preserve"> Provider</w:t>
            </w:r>
          </w:p>
        </w:tc>
        <w:tc>
          <w:tcPr>
            <w:tcW w:w="210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BEA40" w14:textId="7EEAF83C" w:rsidR="00DE16D9" w:rsidRPr="004F4194" w:rsidRDefault="00DE16D9" w:rsidP="001D4CDC">
            <w:pPr>
              <w:spacing w:after="0" w:line="304" w:lineRule="atLeast"/>
              <w:jc w:val="right"/>
              <w:rPr>
                <w:rFonts w:ascii="Times New Roman" w:eastAsia="Times New Roman" w:hAnsi="Times New Roman" w:cs="Times New Roman"/>
                <w:spacing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0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pacing w:val="0"/>
                <w:szCs w:val="24"/>
              </w:rPr>
              <w:t>,000,000 VND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65890" w14:textId="42F9C9FF" w:rsidR="00DE16D9" w:rsidRPr="004F4194" w:rsidRDefault="00DE16D9" w:rsidP="001D4CDC">
            <w:pPr>
              <w:spacing w:after="0" w:line="304" w:lineRule="atLeast"/>
              <w:jc w:val="right"/>
              <w:rPr>
                <w:rFonts w:ascii="Times New Roman" w:eastAsia="Times New Roman" w:hAnsi="Times New Roman" w:cs="Times New Roman"/>
                <w:spacing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0"/>
                <w:szCs w:val="24"/>
              </w:rPr>
              <w:t>2</w:t>
            </w:r>
          </w:p>
        </w:tc>
        <w:tc>
          <w:tcPr>
            <w:tcW w:w="253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078CF" w14:textId="16573046" w:rsidR="00DE16D9" w:rsidRPr="004F4194" w:rsidRDefault="001D4CDC" w:rsidP="001D4CDC">
            <w:pPr>
              <w:spacing w:after="0" w:line="304" w:lineRule="atLeast"/>
              <w:jc w:val="right"/>
              <w:rPr>
                <w:rFonts w:ascii="Times New Roman" w:eastAsia="Times New Roman" w:hAnsi="Times New Roman" w:cs="Times New Roman"/>
                <w:spacing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0"/>
                <w:szCs w:val="24"/>
              </w:rPr>
              <w:t>12</w:t>
            </w:r>
            <w:r w:rsidR="00DE16D9">
              <w:rPr>
                <w:rFonts w:ascii="Times New Roman" w:eastAsia="Times New Roman" w:hAnsi="Times New Roman" w:cs="Times New Roman"/>
                <w:spacing w:val="0"/>
                <w:szCs w:val="24"/>
              </w:rPr>
              <w:t>,000,000 VND</w:t>
            </w:r>
          </w:p>
        </w:tc>
      </w:tr>
      <w:tr w:rsidR="001D4CDC" w:rsidRPr="004F4194" w14:paraId="2030B592" w14:textId="77777777" w:rsidTr="001D4CDC">
        <w:tc>
          <w:tcPr>
            <w:tcW w:w="499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58B44" w14:textId="482C7A0C" w:rsidR="00DE16D9" w:rsidRPr="004F4194" w:rsidRDefault="001D4CDC" w:rsidP="001D4CDC">
            <w:pPr>
              <w:tabs>
                <w:tab w:val="right" w:pos="5137"/>
              </w:tabs>
              <w:spacing w:after="0" w:line="304" w:lineRule="atLeast"/>
              <w:rPr>
                <w:rFonts w:ascii="Times New Roman" w:eastAsia="Times New Roman" w:hAnsi="Times New Roman" w:cs="Times New Roman"/>
                <w:spacing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0"/>
                <w:szCs w:val="24"/>
              </w:rPr>
              <w:t>Domain Name</w:t>
            </w:r>
          </w:p>
        </w:tc>
        <w:tc>
          <w:tcPr>
            <w:tcW w:w="210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CB4DA" w14:textId="242631CC" w:rsidR="00DE16D9" w:rsidRPr="004F4194" w:rsidRDefault="001D4CDC" w:rsidP="001D4CDC">
            <w:pPr>
              <w:spacing w:after="0" w:line="304" w:lineRule="atLeast"/>
              <w:jc w:val="right"/>
              <w:rPr>
                <w:rFonts w:ascii="Times New Roman" w:eastAsia="Times New Roman" w:hAnsi="Times New Roman" w:cs="Times New Roman"/>
                <w:spacing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0"/>
                <w:szCs w:val="24"/>
              </w:rPr>
              <w:t>1,000,000</w:t>
            </w:r>
            <w:r w:rsidR="00DE16D9">
              <w:rPr>
                <w:rFonts w:ascii="Times New Roman" w:eastAsia="Times New Roman" w:hAnsi="Times New Roman" w:cs="Times New Roman"/>
                <w:spacing w:val="0"/>
                <w:szCs w:val="24"/>
              </w:rPr>
              <w:t xml:space="preserve"> VND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2EC08" w14:textId="486411A2" w:rsidR="00DE16D9" w:rsidRPr="004F4194" w:rsidRDefault="001D4CDC" w:rsidP="001D4CDC">
            <w:pPr>
              <w:spacing w:after="0" w:line="304" w:lineRule="atLeast"/>
              <w:jc w:val="right"/>
              <w:rPr>
                <w:rFonts w:ascii="Times New Roman" w:eastAsia="Times New Roman" w:hAnsi="Times New Roman" w:cs="Times New Roman"/>
                <w:spacing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0"/>
                <w:szCs w:val="24"/>
              </w:rPr>
              <w:t>2</w:t>
            </w:r>
          </w:p>
        </w:tc>
        <w:tc>
          <w:tcPr>
            <w:tcW w:w="253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5CAC4" w14:textId="0B763CD2" w:rsidR="00DE16D9" w:rsidRPr="004F4194" w:rsidRDefault="001D4CDC" w:rsidP="001D4CDC">
            <w:pPr>
              <w:spacing w:after="0" w:line="304" w:lineRule="atLeast"/>
              <w:jc w:val="right"/>
              <w:rPr>
                <w:rFonts w:ascii="Times New Roman" w:eastAsia="Times New Roman" w:hAnsi="Times New Roman" w:cs="Times New Roman"/>
                <w:spacing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0"/>
                <w:szCs w:val="24"/>
              </w:rPr>
              <w:t>2</w:t>
            </w:r>
            <w:r w:rsidR="00DE16D9">
              <w:rPr>
                <w:rFonts w:ascii="Times New Roman" w:eastAsia="Times New Roman" w:hAnsi="Times New Roman" w:cs="Times New Roman"/>
                <w:spacing w:val="0"/>
                <w:szCs w:val="24"/>
              </w:rPr>
              <w:t>,000,000 VND</w:t>
            </w:r>
          </w:p>
        </w:tc>
      </w:tr>
      <w:tr w:rsidR="001D4CDC" w:rsidRPr="004F4194" w14:paraId="2CBAEE70" w14:textId="77777777" w:rsidTr="001D4CDC">
        <w:trPr>
          <w:trHeight w:val="677"/>
        </w:trPr>
        <w:tc>
          <w:tcPr>
            <w:tcW w:w="499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258F7" w14:textId="622D3F22" w:rsidR="00DE16D9" w:rsidRPr="004F4194" w:rsidRDefault="001D4CDC" w:rsidP="001D4CDC">
            <w:pPr>
              <w:spacing w:after="0" w:line="304" w:lineRule="atLeast"/>
              <w:rPr>
                <w:rFonts w:ascii="Times New Roman" w:eastAsia="Times New Roman" w:hAnsi="Times New Roman" w:cs="Times New Roman"/>
                <w:spacing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0"/>
                <w:szCs w:val="24"/>
              </w:rPr>
              <w:t>Maintain fee</w:t>
            </w:r>
          </w:p>
        </w:tc>
        <w:tc>
          <w:tcPr>
            <w:tcW w:w="210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BB4AD" w14:textId="7AE42F1B" w:rsidR="00DE16D9" w:rsidRPr="004F4194" w:rsidRDefault="001D4CDC" w:rsidP="001D4CDC">
            <w:pPr>
              <w:spacing w:after="0" w:line="304" w:lineRule="atLeast"/>
              <w:jc w:val="right"/>
              <w:rPr>
                <w:rFonts w:ascii="Times New Roman" w:eastAsia="Times New Roman" w:hAnsi="Times New Roman" w:cs="Times New Roman"/>
                <w:spacing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0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F2C7C" w14:textId="3C8A0501" w:rsidR="00DE16D9" w:rsidRPr="004F4194" w:rsidRDefault="001D4CDC" w:rsidP="001D4CDC">
            <w:pPr>
              <w:spacing w:after="0" w:line="304" w:lineRule="atLeast"/>
              <w:jc w:val="right"/>
              <w:rPr>
                <w:rFonts w:ascii="Times New Roman" w:eastAsia="Times New Roman" w:hAnsi="Times New Roman" w:cs="Times New Roman"/>
                <w:spacing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0"/>
                <w:szCs w:val="24"/>
              </w:rPr>
              <w:t>0</w:t>
            </w:r>
          </w:p>
        </w:tc>
        <w:tc>
          <w:tcPr>
            <w:tcW w:w="253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A7082" w14:textId="3587F9E1" w:rsidR="00DE16D9" w:rsidRPr="00DE16D9" w:rsidRDefault="001D4CDC" w:rsidP="001D4CDC">
            <w:pPr>
              <w:spacing w:after="0" w:line="304" w:lineRule="atLeast"/>
              <w:jc w:val="right"/>
              <w:rPr>
                <w:rFonts w:ascii="Times New Roman" w:eastAsia="Times New Roman" w:hAnsi="Times New Roman" w:cs="Times New Roman"/>
                <w:spacing w:val="0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pacing w:val="0"/>
                <w:szCs w:val="24"/>
              </w:rPr>
              <w:t>N/A</w:t>
            </w:r>
          </w:p>
        </w:tc>
      </w:tr>
    </w:tbl>
    <w:p w14:paraId="748D66E4" w14:textId="77777777" w:rsidR="00DE16D9" w:rsidRPr="00DE16D9" w:rsidRDefault="00DE16D9" w:rsidP="00DE16D9">
      <w:pPr>
        <w:rPr>
          <w:b/>
          <w:sz w:val="36"/>
          <w:szCs w:val="36"/>
        </w:rPr>
      </w:pPr>
    </w:p>
    <w:p w14:paraId="6C342EC0" w14:textId="77777777" w:rsidR="00DE16D9" w:rsidRDefault="00DE16D9" w:rsidP="004F4194">
      <w:pPr>
        <w:spacing w:before="360" w:after="0" w:line="240" w:lineRule="auto"/>
        <w:jc w:val="right"/>
        <w:rPr>
          <w:rFonts w:ascii="Times" w:hAnsi="Times" w:cs="Times New Roman"/>
          <w:b/>
          <w:bCs/>
          <w:color w:val="000000"/>
          <w:spacing w:val="0"/>
          <w:sz w:val="36"/>
          <w:szCs w:val="36"/>
        </w:rPr>
      </w:pPr>
    </w:p>
    <w:p w14:paraId="64EE40F6" w14:textId="2E3FCA83" w:rsidR="00DE16D9" w:rsidRPr="001D4CDC" w:rsidRDefault="001D4CDC" w:rsidP="001D4CDC">
      <w:pPr>
        <w:spacing w:before="360" w:after="0" w:line="240" w:lineRule="auto"/>
        <w:jc w:val="right"/>
        <w:rPr>
          <w:rFonts w:ascii="Times" w:hAnsi="Times" w:cs="Times New Roman"/>
          <w:b/>
          <w:bCs/>
          <w:color w:val="000000"/>
          <w:spacing w:val="0"/>
          <w:sz w:val="36"/>
          <w:szCs w:val="36"/>
        </w:rPr>
      </w:pPr>
      <w:proofErr w:type="gramStart"/>
      <w:r>
        <w:rPr>
          <w:rFonts w:ascii="Times" w:hAnsi="Times" w:cs="Times New Roman"/>
          <w:b/>
          <w:bCs/>
          <w:color w:val="000000"/>
          <w:spacing w:val="0"/>
          <w:sz w:val="36"/>
          <w:szCs w:val="36"/>
        </w:rPr>
        <w:t>Total:</w:t>
      </w:r>
      <w:r>
        <w:rPr>
          <w:rFonts w:ascii="Times" w:hAnsi="Times" w:cs="Times New Roman"/>
          <w:b/>
          <w:bCs/>
          <w:color w:val="000000"/>
          <w:spacing w:val="0"/>
          <w:sz w:val="36"/>
          <w:szCs w:val="36"/>
        </w:rPr>
        <w:t>14</w:t>
      </w:r>
      <w:r>
        <w:rPr>
          <w:rFonts w:ascii="Times" w:hAnsi="Times" w:cs="Times New Roman"/>
          <w:b/>
          <w:bCs/>
          <w:color w:val="000000"/>
          <w:spacing w:val="0"/>
          <w:sz w:val="36"/>
          <w:szCs w:val="36"/>
        </w:rPr>
        <w:t>,0</w:t>
      </w:r>
      <w:r w:rsidRPr="004F4194">
        <w:rPr>
          <w:rFonts w:ascii="Times" w:hAnsi="Times" w:cs="Times New Roman"/>
          <w:b/>
          <w:bCs/>
          <w:color w:val="000000"/>
          <w:spacing w:val="0"/>
          <w:sz w:val="36"/>
          <w:szCs w:val="36"/>
        </w:rPr>
        <w:t>00</w:t>
      </w:r>
      <w:r>
        <w:rPr>
          <w:rFonts w:ascii="Times" w:hAnsi="Times" w:cs="Times New Roman"/>
          <w:b/>
          <w:bCs/>
          <w:color w:val="000000"/>
          <w:spacing w:val="0"/>
          <w:sz w:val="36"/>
          <w:szCs w:val="36"/>
        </w:rPr>
        <w:t>,000</w:t>
      </w:r>
      <w:proofErr w:type="gramEnd"/>
      <w:r>
        <w:rPr>
          <w:rFonts w:ascii="Times" w:hAnsi="Times" w:cs="Times New Roman"/>
          <w:b/>
          <w:bCs/>
          <w:color w:val="000000"/>
          <w:spacing w:val="0"/>
          <w:sz w:val="36"/>
          <w:szCs w:val="36"/>
        </w:rPr>
        <w:t xml:space="preserve"> VND</w:t>
      </w:r>
    </w:p>
    <w:sectPr w:rsidR="00DE16D9" w:rsidRPr="001D4CDC" w:rsidSect="005A718F">
      <w:footerReference w:type="first" r:id="rId12"/>
      <w:pgSz w:w="12240" w:h="15840"/>
      <w:pgMar w:top="1440" w:right="1800" w:bottom="1728" w:left="1800" w:header="965" w:footer="115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BCD31E" w14:textId="77777777" w:rsidR="00754300" w:rsidRDefault="00754300" w:rsidP="005A718F">
      <w:pPr>
        <w:spacing w:after="0" w:line="240" w:lineRule="auto"/>
      </w:pPr>
      <w:r>
        <w:separator/>
      </w:r>
    </w:p>
  </w:endnote>
  <w:endnote w:type="continuationSeparator" w:id="0">
    <w:p w14:paraId="7752EC93" w14:textId="77777777" w:rsidR="00754300" w:rsidRDefault="00754300" w:rsidP="005A7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38843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851369" w14:textId="77777777" w:rsidR="00E94B5F" w:rsidRDefault="00E94B5F" w:rsidP="00E94B5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4CD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9575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0777C8" w14:textId="77777777" w:rsidR="005A718F" w:rsidRDefault="005A718F" w:rsidP="005A718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A96B52" w14:textId="77777777" w:rsidR="005A718F" w:rsidRDefault="005A718F" w:rsidP="005A718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182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E29925" w14:textId="77777777" w:rsidR="00754300" w:rsidRDefault="00754300" w:rsidP="005A718F">
      <w:pPr>
        <w:spacing w:after="0" w:line="240" w:lineRule="auto"/>
      </w:pPr>
      <w:r>
        <w:separator/>
      </w:r>
    </w:p>
  </w:footnote>
  <w:footnote w:type="continuationSeparator" w:id="0">
    <w:p w14:paraId="13D1EE4B" w14:textId="77777777" w:rsidR="00754300" w:rsidRDefault="00754300" w:rsidP="005A7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A14B5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46F"/>
    <w:rsid w:val="00040B6F"/>
    <w:rsid w:val="00176422"/>
    <w:rsid w:val="001B5880"/>
    <w:rsid w:val="001D4CDC"/>
    <w:rsid w:val="001E7B18"/>
    <w:rsid w:val="00280160"/>
    <w:rsid w:val="00293B83"/>
    <w:rsid w:val="00324F5E"/>
    <w:rsid w:val="003411D5"/>
    <w:rsid w:val="00393875"/>
    <w:rsid w:val="003B37C8"/>
    <w:rsid w:val="004111E0"/>
    <w:rsid w:val="004228F4"/>
    <w:rsid w:val="004A3094"/>
    <w:rsid w:val="004F4194"/>
    <w:rsid w:val="004F5852"/>
    <w:rsid w:val="00532C5B"/>
    <w:rsid w:val="005A718F"/>
    <w:rsid w:val="005E3F2D"/>
    <w:rsid w:val="00681827"/>
    <w:rsid w:val="006A3CE7"/>
    <w:rsid w:val="007374E6"/>
    <w:rsid w:val="007516CF"/>
    <w:rsid w:val="00754300"/>
    <w:rsid w:val="007635F4"/>
    <w:rsid w:val="00797F4E"/>
    <w:rsid w:val="007C146F"/>
    <w:rsid w:val="008B33BC"/>
    <w:rsid w:val="008C01BE"/>
    <w:rsid w:val="008C2FF3"/>
    <w:rsid w:val="008C75C6"/>
    <w:rsid w:val="00933364"/>
    <w:rsid w:val="00945900"/>
    <w:rsid w:val="009810E3"/>
    <w:rsid w:val="00991E2B"/>
    <w:rsid w:val="009B501E"/>
    <w:rsid w:val="009C396C"/>
    <w:rsid w:val="009E1726"/>
    <w:rsid w:val="00AA09A9"/>
    <w:rsid w:val="00AD3AF2"/>
    <w:rsid w:val="00B572B4"/>
    <w:rsid w:val="00CD0D09"/>
    <w:rsid w:val="00DE16D9"/>
    <w:rsid w:val="00E01BF2"/>
    <w:rsid w:val="00E12ABA"/>
    <w:rsid w:val="00E175C8"/>
    <w:rsid w:val="00E76CAD"/>
    <w:rsid w:val="00E94B5F"/>
    <w:rsid w:val="00EA2FD7"/>
    <w:rsid w:val="00EC6219"/>
    <w:rsid w:val="00F2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F3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09A9"/>
    <w:rPr>
      <w:spacing w:val="10"/>
      <w:sz w:val="24"/>
    </w:rPr>
  </w:style>
  <w:style w:type="paragraph" w:styleId="Heading1">
    <w:name w:val="heading 1"/>
    <w:basedOn w:val="Normal"/>
    <w:link w:val="Heading1Char"/>
    <w:uiPriority w:val="2"/>
    <w:qFormat/>
    <w:rsid w:val="005A718F"/>
    <w:pPr>
      <w:keepNext/>
      <w:spacing w:after="0"/>
      <w:jc w:val="center"/>
      <w:outlineLvl w:val="0"/>
    </w:pPr>
    <w:rPr>
      <w:rFonts w:asciiTheme="majorHAnsi" w:eastAsia="Times New Roman" w:hAnsiTheme="majorHAnsi" w:cs="Times New Roman"/>
      <w:color w:val="FFFFFF" w:themeColor="background1"/>
      <w:sz w:val="32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5A718F"/>
    <w:pPr>
      <w:keepNext/>
      <w:spacing w:before="1000" w:after="0" w:line="240" w:lineRule="auto"/>
      <w:outlineLvl w:val="1"/>
    </w:pPr>
    <w:rPr>
      <w:rFonts w:asciiTheme="majorHAnsi" w:eastAsia="Times New Roman" w:hAnsiTheme="majorHAnsi" w:cs="Times New Roman"/>
      <w:sz w:val="32"/>
    </w:rPr>
  </w:style>
  <w:style w:type="paragraph" w:styleId="Heading3">
    <w:name w:val="heading 3"/>
    <w:basedOn w:val="Normal"/>
    <w:link w:val="Heading3Char"/>
    <w:uiPriority w:val="2"/>
    <w:unhideWhenUsed/>
    <w:qFormat/>
    <w:rsid w:val="005A718F"/>
    <w:pPr>
      <w:spacing w:line="240" w:lineRule="auto"/>
      <w:outlineLvl w:val="2"/>
    </w:pPr>
    <w:rPr>
      <w:rFonts w:asciiTheme="majorHAnsi" w:eastAsia="Times New Roman" w:hAnsiTheme="majorHAnsi" w:cs="Times New Roman"/>
      <w:i/>
    </w:rPr>
  </w:style>
  <w:style w:type="paragraph" w:styleId="Heading4">
    <w:name w:val="heading 4"/>
    <w:basedOn w:val="Normal"/>
    <w:link w:val="Heading4Char"/>
    <w:uiPriority w:val="2"/>
    <w:unhideWhenUsed/>
    <w:qFormat/>
    <w:rsid w:val="005A718F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kern w:val="28"/>
      <w:sz w:val="2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5A718F"/>
    <w:rPr>
      <w:rFonts w:asciiTheme="majorHAnsi" w:eastAsia="Times New Roman" w:hAnsiTheme="majorHAnsi" w:cs="Times New Roman"/>
      <w:color w:val="FFFFFF" w:themeColor="background1"/>
      <w:spacing w:val="10"/>
      <w:sz w:val="32"/>
      <w:szCs w:val="24"/>
    </w:rPr>
  </w:style>
  <w:style w:type="paragraph" w:styleId="Title">
    <w:name w:val="Title"/>
    <w:basedOn w:val="Normal"/>
    <w:link w:val="TitleChar"/>
    <w:uiPriority w:val="3"/>
    <w:qFormat/>
    <w:rsid w:val="005A718F"/>
    <w:pPr>
      <w:spacing w:before="1000" w:after="0" w:line="240" w:lineRule="auto"/>
      <w:contextualSpacing/>
    </w:pPr>
    <w:rPr>
      <w:rFonts w:asciiTheme="majorHAnsi" w:eastAsia="Times New Roman" w:hAnsiTheme="majorHAnsi" w:cs="Times New Roman"/>
      <w:b/>
      <w:cap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3"/>
    <w:rsid w:val="005A718F"/>
    <w:rPr>
      <w:rFonts w:asciiTheme="majorHAnsi" w:eastAsia="Times New Roman" w:hAnsiTheme="majorHAnsi" w:cs="Times New Roman"/>
      <w:b/>
      <w:caps/>
      <w:spacing w:val="10"/>
      <w:sz w:val="40"/>
      <w:szCs w:val="40"/>
    </w:rPr>
  </w:style>
  <w:style w:type="paragraph" w:styleId="Subtitle">
    <w:name w:val="Subtitle"/>
    <w:basedOn w:val="Normal"/>
    <w:link w:val="SubtitleChar"/>
    <w:uiPriority w:val="4"/>
    <w:qFormat/>
    <w:rsid w:val="005A718F"/>
    <w:pPr>
      <w:contextualSpacing/>
    </w:pPr>
    <w:rPr>
      <w:rFonts w:eastAsia="Times New Roman" w:cs="Times New Roman"/>
      <w:i/>
    </w:rPr>
  </w:style>
  <w:style w:type="character" w:customStyle="1" w:styleId="SubtitleChar">
    <w:name w:val="Subtitle Char"/>
    <w:basedOn w:val="DefaultParagraphFont"/>
    <w:link w:val="Subtitle"/>
    <w:uiPriority w:val="4"/>
    <w:rsid w:val="005A718F"/>
    <w:rPr>
      <w:rFonts w:eastAsia="Times New Roman" w:cs="Times New Roman"/>
      <w:i/>
      <w:spacing w:val="10"/>
      <w:sz w:val="24"/>
      <w:szCs w:val="18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5A718F"/>
    <w:rPr>
      <w:rFonts w:asciiTheme="majorHAnsi" w:eastAsia="Times New Roman" w:hAnsiTheme="majorHAnsi" w:cs="Times New Roman"/>
      <w:spacing w:val="10"/>
      <w:sz w:val="32"/>
      <w:szCs w:val="18"/>
    </w:rPr>
  </w:style>
  <w:style w:type="character" w:customStyle="1" w:styleId="Heading3Char">
    <w:name w:val="Heading 3 Char"/>
    <w:basedOn w:val="DefaultParagraphFont"/>
    <w:link w:val="Heading3"/>
    <w:uiPriority w:val="2"/>
    <w:rsid w:val="005A718F"/>
    <w:rPr>
      <w:rFonts w:asciiTheme="majorHAnsi" w:eastAsia="Times New Roman" w:hAnsiTheme="majorHAnsi" w:cs="Times New Roman"/>
      <w:i/>
      <w:spacing w:val="10"/>
      <w:sz w:val="24"/>
      <w:szCs w:val="18"/>
    </w:rPr>
  </w:style>
  <w:style w:type="character" w:customStyle="1" w:styleId="Heading4Char">
    <w:name w:val="Heading 4 Char"/>
    <w:basedOn w:val="DefaultParagraphFont"/>
    <w:link w:val="Heading4"/>
    <w:uiPriority w:val="2"/>
    <w:rsid w:val="005A718F"/>
    <w:rPr>
      <w:rFonts w:eastAsia="Times New Roman" w:cs="Times New Roman"/>
      <w:b/>
      <w:caps/>
      <w:spacing w:val="10"/>
      <w:kern w:val="28"/>
      <w:sz w:val="20"/>
      <w:szCs w:val="18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595959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customStyle="1" w:styleId="Normal1">
    <w:name w:val="Normal1"/>
    <w:rsid w:val="00E01BF2"/>
    <w:pPr>
      <w:spacing w:after="0"/>
    </w:pPr>
    <w:rPr>
      <w:rFonts w:ascii="Arial" w:eastAsia="ヒラギノ角ゴ Pro W3" w:hAnsi="Arial" w:cs="Times New Roman"/>
      <w:color w:val="000000"/>
      <w:sz w:val="22"/>
      <w:szCs w:val="20"/>
      <w:lang w:val="es-ES_tradnl"/>
    </w:rPr>
  </w:style>
  <w:style w:type="character" w:styleId="Hyperlink">
    <w:name w:val="Hyperlink"/>
    <w:basedOn w:val="DefaultParagraphFont"/>
    <w:uiPriority w:val="99"/>
    <w:unhideWhenUsed/>
    <w:rsid w:val="004F585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F4194"/>
    <w:pPr>
      <w:spacing w:before="100" w:beforeAutospacing="1" w:after="100" w:afterAutospacing="1" w:line="240" w:lineRule="auto"/>
    </w:pPr>
    <w:rPr>
      <w:rFonts w:ascii="Times New Roman" w:hAnsi="Times New Roman" w:cs="Times New Roman"/>
      <w:spacing w:val="0"/>
      <w:szCs w:val="24"/>
    </w:rPr>
  </w:style>
  <w:style w:type="character" w:styleId="Strong">
    <w:name w:val="Strong"/>
    <w:basedOn w:val="DefaultParagraphFont"/>
    <w:uiPriority w:val="22"/>
    <w:qFormat/>
    <w:rsid w:val="004F419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635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7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2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8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9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0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7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1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2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8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0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nhoangson@hcmiu.edu.vn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evenminh/Library/Containers/com.microsoft.Word/Data/Library/Caches/1033/TM16392796/Business%20report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C4F3FE2D25E244AEC096965A90D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B2077-70DA-9F4D-BA56-46B5B0A60B0F}"/>
      </w:docPartPr>
      <w:docPartBody>
        <w:p w:rsidR="008D69BD" w:rsidRDefault="003109BB">
          <w:pPr>
            <w:pStyle w:val="78C4F3FE2D25E244AEC096965A90D2A6"/>
          </w:pPr>
          <w:r>
            <w:t>Subtitle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FB9"/>
    <w:rsid w:val="003109BB"/>
    <w:rsid w:val="004A25D1"/>
    <w:rsid w:val="00612FB9"/>
    <w:rsid w:val="008D69BD"/>
    <w:rsid w:val="00AF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474A13C920EC4A82D9F2A1467C10AA">
    <w:name w:val="AB474A13C920EC4A82D9F2A1467C10AA"/>
  </w:style>
  <w:style w:type="paragraph" w:customStyle="1" w:styleId="3C13466880CAE04292C61792F66355CF">
    <w:name w:val="3C13466880CAE04292C61792F66355CF"/>
  </w:style>
  <w:style w:type="paragraph" w:customStyle="1" w:styleId="ECAF8A54CCCA504C8DF39AC54DD681FF">
    <w:name w:val="ECAF8A54CCCA504C8DF39AC54DD681FF"/>
  </w:style>
  <w:style w:type="paragraph" w:customStyle="1" w:styleId="7C1095D520A10649A13A410CB41916A3">
    <w:name w:val="7C1095D520A10649A13A410CB41916A3"/>
  </w:style>
  <w:style w:type="paragraph" w:customStyle="1" w:styleId="64756D3A40B42F42AF9752476EC1A64D">
    <w:name w:val="64756D3A40B42F42AF9752476EC1A64D"/>
  </w:style>
  <w:style w:type="paragraph" w:customStyle="1" w:styleId="A879F67287BD804389B5681CCD5A12EE">
    <w:name w:val="A879F67287BD804389B5681CCD5A12EE"/>
  </w:style>
  <w:style w:type="paragraph" w:customStyle="1" w:styleId="78C4F3FE2D25E244AEC096965A90D2A6">
    <w:name w:val="78C4F3FE2D25E244AEC096965A90D2A6"/>
  </w:style>
  <w:style w:type="paragraph" w:customStyle="1" w:styleId="FFDCFB5D224BE744BCBA44F63E89B1F4">
    <w:name w:val="FFDCFB5D224BE744BCBA44F63E89B1F4"/>
  </w:style>
  <w:style w:type="paragraph" w:customStyle="1" w:styleId="F43EBE31B57B8347806AB7558AA663EA">
    <w:name w:val="F43EBE31B57B8347806AB7558AA663EA"/>
  </w:style>
  <w:style w:type="paragraph" w:customStyle="1" w:styleId="9C035CE5D89EBB4595E31A8D6510EF3E">
    <w:name w:val="9C035CE5D89EBB4595E31A8D6510EF3E"/>
  </w:style>
  <w:style w:type="paragraph" w:customStyle="1" w:styleId="63EA8AA108A9B64C86930714A03D28A0">
    <w:name w:val="63EA8AA108A9B64C86930714A03D28A0"/>
  </w:style>
  <w:style w:type="paragraph" w:customStyle="1" w:styleId="EDB51B77B3895943A19FEE985B52B80F">
    <w:name w:val="EDB51B77B3895943A19FEE985B52B80F"/>
  </w:style>
  <w:style w:type="paragraph" w:customStyle="1" w:styleId="BEA021A43352444A92319BE7A39768B6">
    <w:name w:val="BEA021A43352444A92319BE7A39768B6"/>
  </w:style>
  <w:style w:type="paragraph" w:customStyle="1" w:styleId="47BBFD9EF24EF14C9C14AE7F2FF90071">
    <w:name w:val="47BBFD9EF24EF14C9C14AE7F2FF90071"/>
  </w:style>
  <w:style w:type="paragraph" w:customStyle="1" w:styleId="740562EEED14ED45A794E3F1A3B73CC5">
    <w:name w:val="740562EEED14ED45A794E3F1A3B73CC5"/>
    <w:rsid w:val="00612F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Theme2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C9499F30-19B9-6E4B-8E6D-B08B0FF04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(Professional design).dotx</Template>
  <TotalTime>1</TotalTime>
  <Pages>6</Pages>
  <Words>675</Words>
  <Characters>3848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Quang Minh Anh</dc:creator>
  <cp:keywords/>
  <dc:description/>
  <cp:lastModifiedBy>Le Quang Minh Anh</cp:lastModifiedBy>
  <cp:revision>2</cp:revision>
  <dcterms:created xsi:type="dcterms:W3CDTF">2018-01-07T07:03:00Z</dcterms:created>
  <dcterms:modified xsi:type="dcterms:W3CDTF">2018-01-07T07:03:00Z</dcterms:modified>
  <cp:category>Warehouse System</cp:category>
</cp:coreProperties>
</file>